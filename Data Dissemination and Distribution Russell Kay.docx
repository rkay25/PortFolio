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A927B" w14:textId="77777777" w:rsidR="004048B0" w:rsidRPr="004048B0" w:rsidRDefault="009C1C87" w:rsidP="008F1ABD">
      <w:pPr>
        <w:pStyle w:val="CoverInfo"/>
        <w:spacing w:before="0"/>
        <w:jc w:val="left"/>
        <w:rPr>
          <w:noProof/>
          <w:lang w:eastAsia="en-AU"/>
        </w:rPr>
      </w:pPr>
      <w:r w:rsidRPr="00A15BA2"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77695" behindDoc="1" locked="1" layoutInCell="1" allowOverlap="1" wp14:anchorId="7489D1A7" wp14:editId="397CDEE5">
                <wp:simplePos x="0" y="0"/>
                <wp:positionH relativeFrom="page">
                  <wp:posOffset>-57150</wp:posOffset>
                </wp:positionH>
                <wp:positionV relativeFrom="paragraph">
                  <wp:posOffset>-400050</wp:posOffset>
                </wp:positionV>
                <wp:extent cx="7772400" cy="10058400"/>
                <wp:effectExtent l="0" t="0" r="0" b="0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058400"/>
                          <a:chOff x="0" y="0"/>
                          <a:chExt cx="7772400" cy="1005840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10058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" name="Picture 8" title="Decorativ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130" y="4735830"/>
                            <a:ext cx="3373755" cy="5118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FA7D7" id="Group 4" o:spid="_x0000_s1026" alt="&quot;&quot;" style="position:absolute;margin-left:-4.5pt;margin-top:-31.5pt;width:612pt;height:11in;z-index:-251638785;mso-position-horizontal-relative:page" coordsize="77724,100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77724;height:100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">
                  <v:imagedata r:id="rId13" o:title=""/>
                </v:shape>
                <v:shape id="Picture 8" o:spid="_x0000_s1028" type="#_x0000_t75" style="position:absolute;left:21831;top:47358;width:33737;height:5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">
                  <v:imagedata r:id="rId14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W w:w="10800" w:type="dxa"/>
        <w:tblLayout w:type="fixed"/>
        <w:tblLook w:val="04A0" w:firstRow="1" w:lastRow="0" w:firstColumn="1" w:lastColumn="0" w:noHBand="0" w:noVBand="1"/>
      </w:tblPr>
      <w:tblGrid>
        <w:gridCol w:w="10800"/>
      </w:tblGrid>
      <w:tr w:rsidR="004048B0" w:rsidRPr="004048B0" w14:paraId="668BDF14" w14:textId="77777777" w:rsidTr="00FA7409">
        <w:trPr>
          <w:trHeight w:val="4320"/>
        </w:trPr>
        <w:tc>
          <w:tcPr>
            <w:tcW w:w="10800" w:type="dxa"/>
          </w:tcPr>
          <w:p w14:paraId="04A26F13" w14:textId="77777777" w:rsidR="004048B0" w:rsidRPr="004048B0" w:rsidRDefault="004048B0" w:rsidP="004048B0">
            <w:pPr>
              <w:jc w:val="center"/>
              <w:outlineLvl w:val="0"/>
              <w:rPr>
                <w:rFonts w:asciiTheme="majorHAnsi" w:hAnsiTheme="majorHAnsi" w:cstheme="majorHAnsi"/>
                <w:caps/>
                <w:color w:val="FFFFFF" w:themeColor="background1"/>
                <w:sz w:val="96"/>
                <w:szCs w:val="96"/>
              </w:rPr>
            </w:pPr>
          </w:p>
        </w:tc>
      </w:tr>
      <w:tr w:rsidR="004048B0" w:rsidRPr="004048B0" w14:paraId="72D6E578" w14:textId="77777777" w:rsidTr="008F1ABD">
        <w:trPr>
          <w:trHeight w:val="944"/>
        </w:trPr>
        <w:tc>
          <w:tcPr>
            <w:tcW w:w="10800" w:type="dxa"/>
            <w:vAlign w:val="center"/>
          </w:tcPr>
          <w:p w14:paraId="1EF9DE6E" w14:textId="1BB33976" w:rsidR="004048B0" w:rsidRPr="004048B0" w:rsidRDefault="004C3FBB" w:rsidP="00993FAC">
            <w:pPr>
              <w:pStyle w:val="Title"/>
            </w:pPr>
            <w:r w:rsidRPr="003630DD">
              <w:rPr>
                <w:color w:val="808080" w:themeColor="background1" w:themeShade="80"/>
              </w:rPr>
              <w:t>Data Dissemination and Distribution</w:t>
            </w:r>
          </w:p>
        </w:tc>
      </w:tr>
      <w:tr w:rsidR="004048B0" w:rsidRPr="004048B0" w14:paraId="3982566A" w14:textId="77777777" w:rsidTr="008F1ABD">
        <w:trPr>
          <w:trHeight w:val="1528"/>
        </w:trPr>
        <w:tc>
          <w:tcPr>
            <w:tcW w:w="10800" w:type="dxa"/>
            <w:vAlign w:val="center"/>
          </w:tcPr>
          <w:p w14:paraId="3118D012" w14:textId="77777777" w:rsidR="004048B0" w:rsidRDefault="004048B0" w:rsidP="004048B0">
            <w:pPr>
              <w:pStyle w:val="Subtitle"/>
              <w:framePr w:wrap="auto" w:vAnchor="margin" w:hAnchor="text" w:yAlign="inline"/>
            </w:pPr>
          </w:p>
          <w:p w14:paraId="392E1FAF" w14:textId="63DE1A3A" w:rsidR="004943C8" w:rsidRPr="004943C8" w:rsidRDefault="004943C8" w:rsidP="004943C8">
            <w:pPr>
              <w:jc w:val="center"/>
            </w:pPr>
            <w:r w:rsidRPr="00C47378">
              <w:rPr>
                <w:color w:val="FFFFFF" w:themeColor="background1"/>
              </w:rPr>
              <w:t>By Russell Kay</w:t>
            </w:r>
          </w:p>
        </w:tc>
      </w:tr>
    </w:tbl>
    <w:p w14:paraId="459A957E" w14:textId="6419081F" w:rsidR="00114118" w:rsidRDefault="00114118"/>
    <w:p w14:paraId="2F597E1B" w14:textId="17479A6B" w:rsidR="004C3FBB" w:rsidRDefault="004C3FBB"/>
    <w:p w14:paraId="30FBAEB9" w14:textId="426ABD5B" w:rsidR="004C3FBB" w:rsidRDefault="004C3FBB"/>
    <w:p w14:paraId="13EF3736" w14:textId="5B25BC5A" w:rsidR="004C3FBB" w:rsidRDefault="004C3FBB"/>
    <w:p w14:paraId="51B7A934" w14:textId="0DE307EF" w:rsidR="004C3FBB" w:rsidRDefault="004C3FBB"/>
    <w:p w14:paraId="59B41FB5" w14:textId="6E315252" w:rsidR="004C3FBB" w:rsidRDefault="004C3FBB"/>
    <w:p w14:paraId="752FFF62" w14:textId="4D654C82" w:rsidR="004C3FBB" w:rsidRDefault="004C3FBB"/>
    <w:p w14:paraId="42350572" w14:textId="071EC7AD" w:rsidR="004C3FBB" w:rsidRDefault="004C3FBB"/>
    <w:p w14:paraId="42DEE27B" w14:textId="7BA37015" w:rsidR="004C3FBB" w:rsidRDefault="004C3FBB"/>
    <w:p w14:paraId="480FC8F2" w14:textId="209CB45F" w:rsidR="004C3FBB" w:rsidRDefault="004C3FBB"/>
    <w:p w14:paraId="36C06CCA" w14:textId="0F1A57C7" w:rsidR="004C3FBB" w:rsidRDefault="004C3FBB"/>
    <w:p w14:paraId="00A63155" w14:textId="02BF3AA9" w:rsidR="004C3FBB" w:rsidRDefault="004C3FBB"/>
    <w:p w14:paraId="7D3A2262" w14:textId="3A460FC2" w:rsidR="004C3FBB" w:rsidRDefault="004C3FBB"/>
    <w:p w14:paraId="2CD76443" w14:textId="5E2E2F90" w:rsidR="004C3FBB" w:rsidRDefault="004C3FBB"/>
    <w:p w14:paraId="2CE37D42" w14:textId="2E490D91" w:rsidR="004C3FBB" w:rsidRDefault="004C3FBB"/>
    <w:p w14:paraId="439A3D2E" w14:textId="0F29EED2" w:rsidR="004C3FBB" w:rsidRDefault="004C3FBB"/>
    <w:p w14:paraId="56BBB159" w14:textId="798F92F9" w:rsidR="004C3FBB" w:rsidRDefault="004C3FBB"/>
    <w:p w14:paraId="14064D07" w14:textId="50C5AEAE" w:rsidR="004C3FBB" w:rsidRDefault="004C3FBB"/>
    <w:p w14:paraId="4ACB1856" w14:textId="6C716DE3" w:rsidR="004C3FBB" w:rsidRDefault="004C3FBB"/>
    <w:p w14:paraId="569184B7" w14:textId="279D4603" w:rsidR="004C3FBB" w:rsidRDefault="004C3FBB"/>
    <w:p w14:paraId="57939949" w14:textId="546C6833" w:rsidR="004C3FBB" w:rsidRDefault="004C3FBB"/>
    <w:p w14:paraId="5DE64ED5" w14:textId="77777777" w:rsidR="004C3FBB" w:rsidRPr="004048B0" w:rsidRDefault="004C3FBB"/>
    <w:tbl>
      <w:tblPr>
        <w:tblW w:w="10800" w:type="dxa"/>
        <w:tblLayout w:type="fixed"/>
        <w:tblLook w:val="0600" w:firstRow="0" w:lastRow="0" w:firstColumn="0" w:lastColumn="0" w:noHBand="1" w:noVBand="1"/>
      </w:tblPr>
      <w:tblGrid>
        <w:gridCol w:w="3600"/>
        <w:gridCol w:w="7200"/>
      </w:tblGrid>
      <w:tr w:rsidR="0015336E" w:rsidRPr="004048B0" w14:paraId="66033118" w14:textId="77777777" w:rsidTr="006551C3">
        <w:trPr>
          <w:trHeight w:val="432"/>
        </w:trPr>
        <w:tc>
          <w:tcPr>
            <w:tcW w:w="3600" w:type="dxa"/>
            <w:vMerge w:val="restart"/>
          </w:tcPr>
          <w:p w14:paraId="146BEBEC" w14:textId="77777777" w:rsidR="0015336E" w:rsidRDefault="00AB4439" w:rsidP="005947BE">
            <w:pPr>
              <w:rPr>
                <w:b/>
                <w:bCs/>
                <w:noProof/>
                <w:sz w:val="28"/>
                <w:szCs w:val="28"/>
              </w:rPr>
            </w:pPr>
            <w:r w:rsidRPr="00335945">
              <w:rPr>
                <w:b/>
                <w:bCs/>
                <w:noProof/>
                <w:sz w:val="28"/>
                <w:szCs w:val="28"/>
              </w:rPr>
              <w:t>Contents</w:t>
            </w:r>
          </w:p>
          <w:p w14:paraId="2BB04B05" w14:textId="77777777" w:rsidR="00335945" w:rsidRDefault="00335945" w:rsidP="00335945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Introduction</w:t>
            </w:r>
          </w:p>
          <w:p w14:paraId="2109E638" w14:textId="77777777" w:rsidR="00A10DDB" w:rsidRDefault="00A10DDB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The Project</w:t>
            </w:r>
          </w:p>
          <w:p w14:paraId="74150399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Requirements</w:t>
            </w:r>
          </w:p>
          <w:p w14:paraId="3D5734A5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Communication</w:t>
            </w:r>
          </w:p>
          <w:p w14:paraId="0C113309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Involving the User</w:t>
            </w:r>
          </w:p>
          <w:p w14:paraId="4ADA8A3B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Final Version</w:t>
            </w:r>
          </w:p>
          <w:p w14:paraId="4565AD32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How the Data is Disseminated</w:t>
            </w:r>
          </w:p>
          <w:p w14:paraId="1D9AC351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Distributing the Data</w:t>
            </w:r>
          </w:p>
          <w:p w14:paraId="3662D155" w14:textId="77777777" w:rsidR="00B54113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Stakeholders</w:t>
            </w:r>
          </w:p>
          <w:p w14:paraId="5665D75E" w14:textId="725E6E17" w:rsidR="00B54113" w:rsidRPr="00335945" w:rsidRDefault="00B54113" w:rsidP="00B54113">
            <w:pPr>
              <w:pStyle w:val="ListParagraph"/>
              <w:numPr>
                <w:ilvl w:val="0"/>
                <w:numId w:val="12"/>
              </w:numPr>
              <w:rPr>
                <w:noProof/>
              </w:rPr>
            </w:pPr>
            <w:r>
              <w:rPr>
                <w:noProof/>
              </w:rPr>
              <w:t>Data Protection</w:t>
            </w:r>
          </w:p>
        </w:tc>
        <w:tc>
          <w:tcPr>
            <w:tcW w:w="7200" w:type="dxa"/>
          </w:tcPr>
          <w:p w14:paraId="1C0424C4" w14:textId="77777777" w:rsidR="0015336E" w:rsidRPr="004048B0" w:rsidRDefault="0015336E" w:rsidP="005947BE">
            <w:pPr>
              <w:rPr>
                <w:b/>
                <w:bCs/>
              </w:rPr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7ABB6A66" wp14:editId="02EDC7E4">
                  <wp:extent cx="2286000" cy="222740"/>
                  <wp:effectExtent l="0" t="0" r="0" b="6350"/>
                  <wp:docPr id="1" name="Graphic 1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36E" w:rsidRPr="004048B0" w14:paraId="1E4E792F" w14:textId="77777777" w:rsidTr="00FE44CB">
        <w:trPr>
          <w:trHeight w:val="1440"/>
        </w:trPr>
        <w:tc>
          <w:tcPr>
            <w:tcW w:w="3600" w:type="dxa"/>
            <w:vMerge/>
          </w:tcPr>
          <w:p w14:paraId="237F40E9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63E9E04B" w14:textId="77777777" w:rsidR="0015336E" w:rsidRPr="004048B0" w:rsidRDefault="00A47AB6" w:rsidP="00FE44CB">
            <w:pPr>
              <w:pStyle w:val="Heading2"/>
            </w:pPr>
            <w:sdt>
              <w:sdtPr>
                <w:id w:val="-585149648"/>
                <w:placeholder>
                  <w:docPart w:val="A2D32046F7D1437DBCDE4AD2F4E0A6C6"/>
                </w:placeholder>
                <w:temporary/>
                <w:showingPlcHdr/>
                <w15:appearance w15:val="hidden"/>
              </w:sdtPr>
              <w:sdtEndPr/>
              <w:sdtContent>
                <w:r w:rsidR="007366D6" w:rsidRPr="004048B0">
                  <w:t>Introduction</w:t>
                </w:r>
              </w:sdtContent>
            </w:sdt>
          </w:p>
        </w:tc>
      </w:tr>
      <w:tr w:rsidR="0015336E" w:rsidRPr="004048B0" w14:paraId="0C62E7A8" w14:textId="77777777" w:rsidTr="006551C3">
        <w:trPr>
          <w:trHeight w:val="5680"/>
        </w:trPr>
        <w:tc>
          <w:tcPr>
            <w:tcW w:w="3600" w:type="dxa"/>
            <w:vMerge/>
          </w:tcPr>
          <w:p w14:paraId="438BD50B" w14:textId="77777777" w:rsidR="0015336E" w:rsidRPr="004048B0" w:rsidRDefault="0015336E" w:rsidP="005947BE">
            <w:pPr>
              <w:rPr>
                <w:noProof/>
              </w:rPr>
            </w:pPr>
          </w:p>
        </w:tc>
        <w:tc>
          <w:tcPr>
            <w:tcW w:w="7200" w:type="dxa"/>
          </w:tcPr>
          <w:p w14:paraId="6678E015" w14:textId="0971338A" w:rsidR="0015336E" w:rsidRDefault="00391513" w:rsidP="0015336E">
            <w:pPr>
              <w:pStyle w:val="Heading3"/>
            </w:pPr>
            <w:r>
              <w:t>Project</w:t>
            </w:r>
          </w:p>
          <w:p w14:paraId="56D2DB1F" w14:textId="5EA5ED30" w:rsidR="00391513" w:rsidRPr="00CC30FC" w:rsidRDefault="00391513" w:rsidP="00391513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One of our </w:t>
            </w:r>
            <w:r w:rsidR="00854CDC" w:rsidRPr="00CC30FC">
              <w:rPr>
                <w:sz w:val="24"/>
                <w:szCs w:val="24"/>
              </w:rPr>
              <w:t>sales reps</w:t>
            </w:r>
            <w:r w:rsidRPr="00CC30FC">
              <w:rPr>
                <w:sz w:val="24"/>
                <w:szCs w:val="24"/>
              </w:rPr>
              <w:t xml:space="preserve"> was </w:t>
            </w:r>
            <w:r w:rsidR="00EE43A5" w:rsidRPr="00CC30FC">
              <w:rPr>
                <w:sz w:val="24"/>
                <w:szCs w:val="24"/>
              </w:rPr>
              <w:t>using an excel spread sheet to measure how many customers within a buying group were purchasing a specific range.  The Range itself</w:t>
            </w:r>
            <w:r w:rsidR="00E921E5" w:rsidRPr="00CC30FC">
              <w:rPr>
                <w:sz w:val="24"/>
                <w:szCs w:val="24"/>
              </w:rPr>
              <w:t xml:space="preserve"> is</w:t>
            </w:r>
            <w:r w:rsidR="00EE43A5" w:rsidRPr="00CC30FC">
              <w:rPr>
                <w:sz w:val="24"/>
                <w:szCs w:val="24"/>
              </w:rPr>
              <w:t xml:space="preserve"> </w:t>
            </w:r>
            <w:r w:rsidR="008518C7" w:rsidRPr="00CC30FC">
              <w:rPr>
                <w:sz w:val="24"/>
                <w:szCs w:val="24"/>
              </w:rPr>
              <w:t>a product exclusive to the buying group that we import for them and store in our warehouse.</w:t>
            </w:r>
          </w:p>
          <w:p w14:paraId="22EA7C15" w14:textId="18A6E927" w:rsidR="00E921E5" w:rsidRPr="00CC30FC" w:rsidRDefault="00E921E5" w:rsidP="00391513">
            <w:pPr>
              <w:rPr>
                <w:sz w:val="24"/>
                <w:szCs w:val="24"/>
              </w:rPr>
            </w:pPr>
          </w:p>
          <w:p w14:paraId="564B477F" w14:textId="39E2F470" w:rsidR="00E921E5" w:rsidRPr="00CC30FC" w:rsidRDefault="00516CE4" w:rsidP="00391513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However,</w:t>
            </w:r>
            <w:r w:rsidR="00E921E5" w:rsidRPr="00CC30FC">
              <w:rPr>
                <w:sz w:val="24"/>
                <w:szCs w:val="24"/>
              </w:rPr>
              <w:t xml:space="preserve"> collecting this information is time consuming.  </w:t>
            </w:r>
            <w:r w:rsidR="00B96DE2" w:rsidRPr="00CC30FC">
              <w:rPr>
                <w:sz w:val="24"/>
                <w:szCs w:val="24"/>
              </w:rPr>
              <w:t xml:space="preserve">I was tasked with creating an excel sheet that would automatically pull the data for </w:t>
            </w:r>
            <w:r w:rsidRPr="00CC30FC">
              <w:rPr>
                <w:sz w:val="24"/>
                <w:szCs w:val="24"/>
              </w:rPr>
              <w:t xml:space="preserve">our </w:t>
            </w:r>
            <w:r w:rsidR="002F3FC0" w:rsidRPr="00CC30FC">
              <w:rPr>
                <w:sz w:val="24"/>
                <w:szCs w:val="24"/>
              </w:rPr>
              <w:t>sales rep</w:t>
            </w:r>
            <w:r w:rsidRPr="00CC30FC">
              <w:rPr>
                <w:sz w:val="24"/>
                <w:szCs w:val="24"/>
              </w:rPr>
              <w:t>.</w:t>
            </w:r>
          </w:p>
          <w:p w14:paraId="27A4EFFE" w14:textId="77777777" w:rsidR="0015336E" w:rsidRPr="004048B0" w:rsidRDefault="0015336E" w:rsidP="0015336E"/>
          <w:p w14:paraId="7D97ADC0" w14:textId="1C9DD5C8" w:rsidR="00EA0EF8" w:rsidRPr="004048B0" w:rsidRDefault="00516CE4" w:rsidP="00EA0EF8">
            <w:pPr>
              <w:pStyle w:val="Heading3"/>
            </w:pPr>
            <w:r>
              <w:t>Requirements</w:t>
            </w:r>
          </w:p>
          <w:p w14:paraId="3EF18DB8" w14:textId="30D97313" w:rsidR="00EA0EF8" w:rsidRPr="00CC30FC" w:rsidRDefault="009F4F9D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A shot of the original sheet is pictured below.</w:t>
            </w:r>
          </w:p>
          <w:p w14:paraId="212071E0" w14:textId="77777777" w:rsidR="00403A8E" w:rsidRDefault="00403A8E" w:rsidP="00EA0EF8"/>
          <w:p w14:paraId="61D77731" w14:textId="1CE46611" w:rsidR="00CC5A70" w:rsidRDefault="00CC5A70" w:rsidP="00EA0EF8">
            <w:r>
              <w:rPr>
                <w:noProof/>
              </w:rPr>
              <w:drawing>
                <wp:inline distT="0" distB="0" distL="0" distR="0" wp14:anchorId="1F56F317" wp14:editId="00551BCA">
                  <wp:extent cx="4482415" cy="191452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241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C596B" w14:textId="53277332" w:rsidR="00403A8E" w:rsidRDefault="00403A8E" w:rsidP="00EA0EF8"/>
          <w:p w14:paraId="2B7B3628" w14:textId="1AD6A9E0" w:rsidR="00403A8E" w:rsidRPr="00CC30FC" w:rsidRDefault="001525FE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As you can see the first column is </w:t>
            </w:r>
            <w:r w:rsidR="00C43630" w:rsidRPr="00CC30FC">
              <w:rPr>
                <w:sz w:val="24"/>
                <w:szCs w:val="24"/>
              </w:rPr>
              <w:t>the total Qty Sold so far since Launch</w:t>
            </w:r>
            <w:r w:rsidR="00D94BF0" w:rsidRPr="00CC30FC">
              <w:rPr>
                <w:sz w:val="24"/>
                <w:szCs w:val="24"/>
              </w:rPr>
              <w:t>, then how much free stock we have, how much is on order, months stock cover</w:t>
            </w:r>
            <w:r w:rsidR="0086415D" w:rsidRPr="00CC30FC">
              <w:rPr>
                <w:sz w:val="24"/>
                <w:szCs w:val="24"/>
              </w:rPr>
              <w:t xml:space="preserve"> and then due date for the next Purchase order we are expecting</w:t>
            </w:r>
            <w:r w:rsidR="001D2FCC" w:rsidRPr="00CC30FC">
              <w:rPr>
                <w:sz w:val="24"/>
                <w:szCs w:val="24"/>
              </w:rPr>
              <w:t xml:space="preserve">. The next column is how many items were sold </w:t>
            </w:r>
            <w:r w:rsidR="00B801AC" w:rsidRPr="00CC30FC">
              <w:rPr>
                <w:sz w:val="24"/>
                <w:szCs w:val="24"/>
              </w:rPr>
              <w:t xml:space="preserve">in the first month of the products life.  After this is the amount </w:t>
            </w:r>
            <w:r w:rsidR="00BD4296" w:rsidRPr="00CC30FC">
              <w:rPr>
                <w:sz w:val="24"/>
                <w:szCs w:val="24"/>
              </w:rPr>
              <w:t xml:space="preserve">sold since Launch, and How many customers in the buying group </w:t>
            </w:r>
            <w:r w:rsidR="00155013" w:rsidRPr="00CC30FC">
              <w:rPr>
                <w:sz w:val="24"/>
                <w:szCs w:val="24"/>
              </w:rPr>
              <w:t>brought at launch</w:t>
            </w:r>
            <w:r w:rsidR="007A0AF0" w:rsidRPr="00CC30FC">
              <w:rPr>
                <w:sz w:val="24"/>
                <w:szCs w:val="24"/>
              </w:rPr>
              <w:t xml:space="preserve"> as well as an average monthly replenishment qty.</w:t>
            </w:r>
          </w:p>
          <w:p w14:paraId="383FAD43" w14:textId="7DE6ABFB" w:rsidR="007A0AF0" w:rsidRPr="00CC30FC" w:rsidRDefault="007A0AF0" w:rsidP="00EA0EF8">
            <w:pPr>
              <w:rPr>
                <w:sz w:val="24"/>
                <w:szCs w:val="24"/>
              </w:rPr>
            </w:pPr>
          </w:p>
          <w:p w14:paraId="1560AD07" w14:textId="1299C3A0" w:rsidR="007A0AF0" w:rsidRPr="00CC30FC" w:rsidRDefault="007A0AF0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After this </w:t>
            </w:r>
            <w:r w:rsidR="002F05FE" w:rsidRPr="00CC30FC">
              <w:rPr>
                <w:sz w:val="24"/>
                <w:szCs w:val="24"/>
              </w:rPr>
              <w:t xml:space="preserve">It then looks at sales, Number of customers </w:t>
            </w:r>
            <w:r w:rsidR="00CB4662" w:rsidRPr="00CC30FC">
              <w:rPr>
                <w:sz w:val="24"/>
                <w:szCs w:val="24"/>
              </w:rPr>
              <w:t>within the buying group who brough in that specific month.</w:t>
            </w:r>
            <w:r w:rsidR="00F21515" w:rsidRPr="00CC30FC">
              <w:rPr>
                <w:sz w:val="24"/>
                <w:szCs w:val="24"/>
              </w:rPr>
              <w:t xml:space="preserve">  It does this for all the months.</w:t>
            </w:r>
          </w:p>
          <w:p w14:paraId="2FF291DD" w14:textId="07D2A2BB" w:rsidR="00F21515" w:rsidRPr="00CC30FC" w:rsidRDefault="00F21515" w:rsidP="00EA0EF8">
            <w:pPr>
              <w:rPr>
                <w:sz w:val="24"/>
                <w:szCs w:val="24"/>
              </w:rPr>
            </w:pPr>
          </w:p>
          <w:p w14:paraId="36B99270" w14:textId="12083C4B" w:rsidR="00F21515" w:rsidRPr="00CC30FC" w:rsidRDefault="00F21515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Then at the far right is a top ten customers </w:t>
            </w:r>
            <w:r w:rsidR="00CE4971" w:rsidRPr="00CC30FC">
              <w:rPr>
                <w:sz w:val="24"/>
                <w:szCs w:val="24"/>
              </w:rPr>
              <w:t>Table for that range.</w:t>
            </w:r>
          </w:p>
          <w:p w14:paraId="60FDB23B" w14:textId="7FAB68FB" w:rsidR="00CE4971" w:rsidRPr="00CC30FC" w:rsidRDefault="00CE4971" w:rsidP="00EA0EF8">
            <w:pPr>
              <w:rPr>
                <w:sz w:val="24"/>
                <w:szCs w:val="24"/>
              </w:rPr>
            </w:pPr>
          </w:p>
          <w:p w14:paraId="6DE7666F" w14:textId="51BD9BD5" w:rsidR="00CE4971" w:rsidRPr="00CC30FC" w:rsidRDefault="00CE4971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Each range is on a separate tab within the excel sheet.</w:t>
            </w:r>
          </w:p>
          <w:p w14:paraId="53D6A622" w14:textId="77777777" w:rsidR="0015336E" w:rsidRPr="004048B0" w:rsidRDefault="00EA0EF8" w:rsidP="00EA0EF8">
            <w:r w:rsidRPr="004048B0">
              <w:t xml:space="preserve"> </w:t>
            </w:r>
          </w:p>
          <w:p w14:paraId="6CB03B78" w14:textId="3E3BBF10" w:rsidR="00EA0EF8" w:rsidRPr="004048B0" w:rsidRDefault="008203B6" w:rsidP="00EA0EF8">
            <w:pPr>
              <w:pStyle w:val="Heading3"/>
            </w:pPr>
            <w:r>
              <w:lastRenderedPageBreak/>
              <w:t>Communication</w:t>
            </w:r>
          </w:p>
          <w:p w14:paraId="7027255E" w14:textId="77777777" w:rsidR="00000988" w:rsidRPr="00CC30FC" w:rsidRDefault="00877112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The request was first placed to my manager via a teams Message.  My </w:t>
            </w:r>
            <w:r w:rsidR="004D5DF2" w:rsidRPr="00CC30FC">
              <w:rPr>
                <w:sz w:val="24"/>
                <w:szCs w:val="24"/>
              </w:rPr>
              <w:t>manager</w:t>
            </w:r>
            <w:r w:rsidRPr="00CC30FC">
              <w:rPr>
                <w:sz w:val="24"/>
                <w:szCs w:val="24"/>
              </w:rPr>
              <w:t xml:space="preserve"> then </w:t>
            </w:r>
            <w:r w:rsidR="00573142" w:rsidRPr="00CC30FC">
              <w:rPr>
                <w:sz w:val="24"/>
                <w:szCs w:val="24"/>
              </w:rPr>
              <w:t>called me on Teams to give me the requirements</w:t>
            </w:r>
            <w:r w:rsidRPr="00CC30FC">
              <w:rPr>
                <w:sz w:val="24"/>
                <w:szCs w:val="24"/>
              </w:rPr>
              <w:t>.</w:t>
            </w:r>
          </w:p>
          <w:p w14:paraId="0814871A" w14:textId="72471E05" w:rsidR="00573142" w:rsidRPr="00CC30FC" w:rsidRDefault="00573142" w:rsidP="00EA0EF8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An email followed </w:t>
            </w:r>
            <w:r w:rsidR="00C43590" w:rsidRPr="00CC30FC">
              <w:rPr>
                <w:sz w:val="24"/>
                <w:szCs w:val="24"/>
              </w:rPr>
              <w:t>up the call to provide me the Sheet that the rep had already been working on as a template or guide as to how to display the information.</w:t>
            </w:r>
          </w:p>
          <w:p w14:paraId="2D578D98" w14:textId="12DFC9BA" w:rsidR="00522361" w:rsidRDefault="00522361" w:rsidP="00EA0EF8"/>
          <w:p w14:paraId="2E4A9F51" w14:textId="21408376" w:rsidR="00522361" w:rsidRDefault="00522361" w:rsidP="00EA0EF8">
            <w:r>
              <w:rPr>
                <w:noProof/>
              </w:rPr>
              <w:drawing>
                <wp:inline distT="0" distB="0" distL="0" distR="0" wp14:anchorId="73431F33" wp14:editId="7110CC74">
                  <wp:extent cx="4434840" cy="1240155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84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FFD9D" w14:textId="7F7FB606" w:rsidR="00EB23EE" w:rsidRDefault="00EB23EE" w:rsidP="00EA0EF8"/>
          <w:p w14:paraId="6176FB50" w14:textId="344EA152" w:rsidR="00EB23EE" w:rsidRDefault="00EB23EE" w:rsidP="00EA0EF8"/>
          <w:p w14:paraId="478F9131" w14:textId="69C1ECCD" w:rsidR="004B565F" w:rsidRDefault="004B565F" w:rsidP="00EA0EF8"/>
          <w:p w14:paraId="4FA652CF" w14:textId="3AC39CFA" w:rsidR="004B565F" w:rsidRDefault="004B565F" w:rsidP="00EA0EF8"/>
          <w:p w14:paraId="7D69EB1F" w14:textId="636E0F54" w:rsidR="004B565F" w:rsidRDefault="004B565F" w:rsidP="00EA0EF8"/>
          <w:p w14:paraId="104EE827" w14:textId="3E2CE374" w:rsidR="004B565F" w:rsidRDefault="004B565F" w:rsidP="00EA0EF8"/>
          <w:p w14:paraId="5B1EB753" w14:textId="446BD15B" w:rsidR="004B565F" w:rsidRDefault="004B565F" w:rsidP="00EA0EF8"/>
          <w:p w14:paraId="774B609A" w14:textId="21C5FE44" w:rsidR="004B565F" w:rsidRDefault="004B565F" w:rsidP="00EA0EF8"/>
          <w:p w14:paraId="43B8362B" w14:textId="0D02E3B2" w:rsidR="004B565F" w:rsidRDefault="004B565F" w:rsidP="00EA0EF8"/>
          <w:p w14:paraId="42E5CF7F" w14:textId="05561EF2" w:rsidR="004B565F" w:rsidRDefault="004B565F" w:rsidP="00EA0EF8"/>
          <w:p w14:paraId="53EDDB4A" w14:textId="67029A9E" w:rsidR="004B565F" w:rsidRDefault="004B565F" w:rsidP="00EA0EF8"/>
          <w:p w14:paraId="69F29F73" w14:textId="1BDBE8E1" w:rsidR="004B565F" w:rsidRDefault="004B565F" w:rsidP="00EA0EF8"/>
          <w:p w14:paraId="5E81BB01" w14:textId="31F00934" w:rsidR="004B565F" w:rsidRDefault="004B565F" w:rsidP="00EA0EF8"/>
          <w:p w14:paraId="609DE2AF" w14:textId="240E48C4" w:rsidR="004B565F" w:rsidRDefault="004B565F" w:rsidP="00EA0EF8"/>
          <w:p w14:paraId="530A3DFA" w14:textId="4AF87131" w:rsidR="004B565F" w:rsidRDefault="004B565F" w:rsidP="00EA0EF8"/>
          <w:p w14:paraId="381B48AE" w14:textId="09C019ED" w:rsidR="004B565F" w:rsidRDefault="004B565F" w:rsidP="00EA0EF8"/>
          <w:p w14:paraId="29AF3CFD" w14:textId="42C38FF9" w:rsidR="004B565F" w:rsidRDefault="004B565F" w:rsidP="00EA0EF8"/>
          <w:p w14:paraId="63772A08" w14:textId="6D94684B" w:rsidR="004B565F" w:rsidRDefault="004B565F" w:rsidP="00EA0EF8"/>
          <w:p w14:paraId="7171FAF5" w14:textId="3CB570A1" w:rsidR="004B565F" w:rsidRDefault="004B565F" w:rsidP="00EA0EF8"/>
          <w:p w14:paraId="17AEB26C" w14:textId="23FF9C39" w:rsidR="004B565F" w:rsidRDefault="004B565F" w:rsidP="00EA0EF8"/>
          <w:p w14:paraId="2018F905" w14:textId="79160523" w:rsidR="004B565F" w:rsidRDefault="004B565F" w:rsidP="00EA0EF8"/>
          <w:p w14:paraId="5CD00520" w14:textId="33618EBE" w:rsidR="004B565F" w:rsidRDefault="004B565F" w:rsidP="00EA0EF8"/>
          <w:p w14:paraId="40ADDB00" w14:textId="68B76FE1" w:rsidR="004B565F" w:rsidRDefault="004B565F" w:rsidP="00EA0EF8"/>
          <w:p w14:paraId="604C059E" w14:textId="5F807A67" w:rsidR="004B565F" w:rsidRDefault="004B565F" w:rsidP="00EA0EF8"/>
          <w:p w14:paraId="5EE4B2DC" w14:textId="06AE7BEA" w:rsidR="004B565F" w:rsidRDefault="004B565F" w:rsidP="00EA0EF8"/>
          <w:p w14:paraId="6ED47940" w14:textId="683C83C2" w:rsidR="004B565F" w:rsidRDefault="004B565F" w:rsidP="00EA0EF8"/>
          <w:p w14:paraId="74979EE3" w14:textId="77B75C81" w:rsidR="004B565F" w:rsidRDefault="004B565F" w:rsidP="00EA0EF8"/>
          <w:p w14:paraId="5064AC62" w14:textId="41361E9E" w:rsidR="004B565F" w:rsidRDefault="004B565F" w:rsidP="00EA0EF8"/>
          <w:p w14:paraId="54416645" w14:textId="6BFD3ADB" w:rsidR="004B565F" w:rsidRDefault="004B565F" w:rsidP="00EA0EF8"/>
          <w:p w14:paraId="6CC7E2EF" w14:textId="4B59E2EF" w:rsidR="004B565F" w:rsidRDefault="004B565F" w:rsidP="00EA0EF8"/>
          <w:p w14:paraId="5263CB42" w14:textId="5979740C" w:rsidR="004B565F" w:rsidRDefault="004B565F" w:rsidP="00EA0EF8"/>
          <w:p w14:paraId="2365DEBB" w14:textId="161E74C4" w:rsidR="004B565F" w:rsidRDefault="004B565F" w:rsidP="00EA0EF8"/>
          <w:p w14:paraId="29724BF6" w14:textId="20D8DE28" w:rsidR="004B565F" w:rsidRDefault="004B565F" w:rsidP="00EA0EF8"/>
          <w:p w14:paraId="3ACF6A71" w14:textId="42333696" w:rsidR="004B565F" w:rsidRDefault="004B565F" w:rsidP="00EA0EF8"/>
          <w:p w14:paraId="41C1E18C" w14:textId="45F69585" w:rsidR="004B565F" w:rsidRDefault="004B565F" w:rsidP="00EA0EF8"/>
          <w:p w14:paraId="1FD2EB1B" w14:textId="799231D6" w:rsidR="004B565F" w:rsidRDefault="004B565F" w:rsidP="00EA0EF8"/>
          <w:p w14:paraId="01D61150" w14:textId="04030582" w:rsidR="00573142" w:rsidRPr="004048B0" w:rsidRDefault="00573142" w:rsidP="00EA0EF8"/>
        </w:tc>
      </w:tr>
    </w:tbl>
    <w:p w14:paraId="5987E6F5" w14:textId="77777777" w:rsidR="005F350F" w:rsidRPr="004048B0" w:rsidRDefault="005F350F"/>
    <w:tbl>
      <w:tblPr>
        <w:tblW w:w="11302" w:type="dxa"/>
        <w:tblLayout w:type="fixed"/>
        <w:tblLook w:val="0600" w:firstRow="0" w:lastRow="0" w:firstColumn="0" w:lastColumn="0" w:noHBand="1" w:noVBand="1"/>
      </w:tblPr>
      <w:tblGrid>
        <w:gridCol w:w="2835"/>
        <w:gridCol w:w="284"/>
        <w:gridCol w:w="8183"/>
      </w:tblGrid>
      <w:tr w:rsidR="00510122" w:rsidRPr="004048B0" w14:paraId="7DAC3B20" w14:textId="77777777" w:rsidTr="00B15AD2">
        <w:trPr>
          <w:trHeight w:val="432"/>
        </w:trPr>
        <w:tc>
          <w:tcPr>
            <w:tcW w:w="2835" w:type="dxa"/>
          </w:tcPr>
          <w:p w14:paraId="4DB42CA1" w14:textId="17E87893" w:rsidR="00CD7F84" w:rsidRPr="004048B0" w:rsidRDefault="00CD7F84" w:rsidP="00417D0A"/>
        </w:tc>
        <w:tc>
          <w:tcPr>
            <w:tcW w:w="284" w:type="dxa"/>
          </w:tcPr>
          <w:p w14:paraId="1420FE59" w14:textId="77777777" w:rsidR="00CD7F84" w:rsidRPr="004048B0" w:rsidRDefault="00CD7F84" w:rsidP="0064029B">
            <w:pPr>
              <w:rPr>
                <w:noProof/>
              </w:rPr>
            </w:pPr>
          </w:p>
        </w:tc>
        <w:tc>
          <w:tcPr>
            <w:tcW w:w="8183" w:type="dxa"/>
          </w:tcPr>
          <w:p w14:paraId="50CA5859" w14:textId="2CD031DC" w:rsidR="00CD7F84" w:rsidRPr="004048B0" w:rsidRDefault="00573142" w:rsidP="0064029B">
            <w:r w:rsidRPr="004048B0">
              <w:rPr>
                <w:noProof/>
                <w:lang w:eastAsia="en-AU"/>
              </w:rPr>
              <w:drawing>
                <wp:inline distT="0" distB="0" distL="0" distR="0" wp14:anchorId="4A159133" wp14:editId="387027EC">
                  <wp:extent cx="2286000" cy="222740"/>
                  <wp:effectExtent l="0" t="0" r="0" b="6350"/>
                  <wp:docPr id="10" name="Graphic 10" title="Decorati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222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122" w:rsidRPr="004048B0" w14:paraId="16C9A488" w14:textId="77777777" w:rsidTr="00B15AD2">
        <w:trPr>
          <w:trHeight w:val="1440"/>
        </w:trPr>
        <w:tc>
          <w:tcPr>
            <w:tcW w:w="2835" w:type="dxa"/>
            <w:vMerge w:val="restart"/>
          </w:tcPr>
          <w:p w14:paraId="536530F0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1DA0EB62" wp14:editId="4172BF01">
                  <wp:extent cx="685800" cy="685800"/>
                  <wp:effectExtent l="0" t="0" r="0" b="0"/>
                  <wp:docPr id="12" name="Graphic 12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584920649"/>
              <w:placeholder>
                <w:docPart w:val="785DF2D979464E06809B17AADC1CE091"/>
              </w:placeholder>
              <w:temporary/>
              <w:showingPlcHdr/>
              <w15:appearance w15:val="hidden"/>
            </w:sdtPr>
            <w:sdtEndPr/>
            <w:sdtContent>
              <w:p w14:paraId="6C1339D5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BUSINESS </w:t>
                </w:r>
              </w:p>
              <w:p w14:paraId="389E87A2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p w14:paraId="2D87A504" w14:textId="7B2DC878" w:rsidR="00C17936" w:rsidRDefault="007D06DB" w:rsidP="007D06DB">
            <w:pPr>
              <w:pStyle w:val="Bullets"/>
            </w:pPr>
            <w:r>
              <w:t>Provide a report that updates</w:t>
            </w:r>
            <w:r w:rsidR="00E947DA">
              <w:t xml:space="preserve"> automatically</w:t>
            </w:r>
          </w:p>
          <w:p w14:paraId="2670945D" w14:textId="222A233E" w:rsidR="00E947DA" w:rsidRPr="004048B0" w:rsidRDefault="006677B5" w:rsidP="007D06DB">
            <w:pPr>
              <w:pStyle w:val="Bullets"/>
            </w:pPr>
            <w:r>
              <w:t>Make it user friendly</w:t>
            </w:r>
          </w:p>
          <w:p w14:paraId="47D246C5" w14:textId="77777777" w:rsidR="00C17936" w:rsidRPr="004048B0" w:rsidRDefault="00C17936" w:rsidP="00450F88">
            <w:pPr>
              <w:ind w:left="360"/>
            </w:pPr>
          </w:p>
          <w:p w14:paraId="68F1D5DF" w14:textId="77777777" w:rsidR="004048B0" w:rsidRPr="004048B0" w:rsidRDefault="004048B0" w:rsidP="004048B0"/>
          <w:p w14:paraId="20A6B1D7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6A16703D" wp14:editId="79DCBD0E">
                  <wp:extent cx="685800" cy="685800"/>
                  <wp:effectExtent l="0" t="0" r="0" b="0"/>
                  <wp:docPr id="13" name="Graphic 13" descr="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List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sdt>
            <w:sdtPr>
              <w:id w:val="-476073456"/>
              <w:placeholder>
                <w:docPart w:val="8567B9CBC67645D2B4325C091ABD945F"/>
              </w:placeholder>
              <w:temporary/>
              <w:showingPlcHdr/>
              <w15:appearance w15:val="hidden"/>
            </w:sdtPr>
            <w:sdtEndPr/>
            <w:sdtContent>
              <w:p w14:paraId="3601592D" w14:textId="77777777" w:rsidR="00C17936" w:rsidRPr="004048B0" w:rsidRDefault="00C17936" w:rsidP="0053179B">
                <w:pPr>
                  <w:pStyle w:val="ListHeader"/>
                </w:pPr>
                <w:r w:rsidRPr="004048B0">
                  <w:t xml:space="preserve">ADDED </w:t>
                </w:r>
              </w:p>
              <w:p w14:paraId="6CC6E58B" w14:textId="77777777" w:rsidR="00C17936" w:rsidRPr="004048B0" w:rsidRDefault="00C17936" w:rsidP="0053179B">
                <w:pPr>
                  <w:pStyle w:val="ListHeader"/>
                </w:pPr>
                <w:r w:rsidRPr="004048B0">
                  <w:t>PRIORITIES</w:t>
                </w:r>
              </w:p>
            </w:sdtContent>
          </w:sdt>
          <w:p w14:paraId="11E306B8" w14:textId="37C4B0DF" w:rsidR="00C17936" w:rsidRDefault="001A34DA" w:rsidP="001A34DA">
            <w:pPr>
              <w:pStyle w:val="Bullets"/>
            </w:pPr>
            <w:r>
              <w:t>Make the data more manageable.</w:t>
            </w:r>
          </w:p>
          <w:p w14:paraId="0FC22964" w14:textId="5A4E6999" w:rsidR="001A34DA" w:rsidRPr="004048B0" w:rsidRDefault="001A34DA" w:rsidP="001A34DA">
            <w:pPr>
              <w:pStyle w:val="Bullets"/>
            </w:pPr>
            <w:r>
              <w:t xml:space="preserve">Add in extra data that would be useful to the </w:t>
            </w:r>
            <w:r w:rsidR="00B77C4D">
              <w:t>sales rep</w:t>
            </w:r>
          </w:p>
          <w:p w14:paraId="4D8568DB" w14:textId="77777777" w:rsidR="00C17936" w:rsidRPr="004048B0" w:rsidRDefault="00C17936" w:rsidP="00F620CA">
            <w:pPr>
              <w:ind w:left="360"/>
            </w:pPr>
          </w:p>
          <w:p w14:paraId="12147340" w14:textId="77777777" w:rsidR="004048B0" w:rsidRPr="004048B0" w:rsidRDefault="004048B0" w:rsidP="004048B0"/>
          <w:p w14:paraId="359621FC" w14:textId="77777777" w:rsidR="00C17936" w:rsidRPr="004048B0" w:rsidRDefault="00C17936" w:rsidP="00450F88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244DCDAE" wp14:editId="57D84EF9">
                  <wp:extent cx="685800" cy="685800"/>
                  <wp:effectExtent l="0" t="0" r="0" b="0"/>
                  <wp:docPr id="14" name="Graphic 14" descr="Group brainstor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Graphic 14" descr="Group brainstorm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2A22D" w14:textId="05F7BB47" w:rsidR="00C17936" w:rsidRPr="004048B0" w:rsidRDefault="00B77C4D" w:rsidP="0053179B">
            <w:pPr>
              <w:pStyle w:val="ListHeader"/>
            </w:pPr>
            <w:r>
              <w:t>Advantages</w:t>
            </w:r>
          </w:p>
          <w:p w14:paraId="63912C9F" w14:textId="2D44D94E" w:rsidR="00C17936" w:rsidRDefault="00B77C4D" w:rsidP="00B77C4D">
            <w:pPr>
              <w:pStyle w:val="Bullets"/>
            </w:pPr>
            <w:r>
              <w:t xml:space="preserve">The data will be as current as </w:t>
            </w:r>
            <w:r w:rsidR="001B49A5">
              <w:t>it can get as it will grab live data on opening</w:t>
            </w:r>
          </w:p>
          <w:p w14:paraId="455160E6" w14:textId="6E0D97FE" w:rsidR="001B49A5" w:rsidRPr="004048B0" w:rsidRDefault="00824A5C" w:rsidP="00B77C4D">
            <w:pPr>
              <w:pStyle w:val="Bullets"/>
            </w:pPr>
            <w:r>
              <w:t>Will save time with not having to grab the data manually from multiple sources</w:t>
            </w:r>
          </w:p>
          <w:p w14:paraId="13D8AF22" w14:textId="77777777" w:rsidR="00921C13" w:rsidRDefault="00921C13" w:rsidP="006F5A91">
            <w:pPr>
              <w:spacing w:before="120"/>
            </w:pPr>
          </w:p>
          <w:p w14:paraId="33D4BFCB" w14:textId="77777777" w:rsidR="00921C13" w:rsidRDefault="00921C13" w:rsidP="006F5A91">
            <w:pPr>
              <w:spacing w:before="120"/>
            </w:pPr>
          </w:p>
          <w:p w14:paraId="27ADF09E" w14:textId="77777777" w:rsidR="00921C13" w:rsidRDefault="00921C13" w:rsidP="006F5A91">
            <w:pPr>
              <w:spacing w:before="120"/>
            </w:pPr>
          </w:p>
          <w:p w14:paraId="02F8C9ED" w14:textId="77777777" w:rsidR="00921C13" w:rsidRDefault="00921C13" w:rsidP="006F5A91">
            <w:pPr>
              <w:spacing w:before="120"/>
            </w:pPr>
          </w:p>
          <w:p w14:paraId="1B8EB076" w14:textId="77777777" w:rsidR="00921C13" w:rsidRDefault="00921C13" w:rsidP="006F5A91">
            <w:pPr>
              <w:spacing w:before="120"/>
            </w:pPr>
          </w:p>
          <w:p w14:paraId="42E428ED" w14:textId="77777777" w:rsidR="00921C13" w:rsidRDefault="00921C13" w:rsidP="006F5A91">
            <w:pPr>
              <w:spacing w:before="120"/>
            </w:pPr>
          </w:p>
          <w:p w14:paraId="76B22B93" w14:textId="77777777" w:rsidR="00921C13" w:rsidRDefault="00921C13" w:rsidP="006F5A91">
            <w:pPr>
              <w:spacing w:before="120"/>
            </w:pPr>
          </w:p>
          <w:p w14:paraId="78D84D81" w14:textId="77777777" w:rsidR="00921C13" w:rsidRDefault="00921C13" w:rsidP="006F5A91">
            <w:pPr>
              <w:spacing w:before="120"/>
            </w:pPr>
          </w:p>
          <w:p w14:paraId="494D4629" w14:textId="77777777" w:rsidR="00921C13" w:rsidRDefault="00921C13" w:rsidP="006F5A91">
            <w:pPr>
              <w:spacing w:before="120"/>
            </w:pPr>
          </w:p>
          <w:p w14:paraId="164B636A" w14:textId="77777777" w:rsidR="00921C13" w:rsidRDefault="00921C13" w:rsidP="006F5A91">
            <w:pPr>
              <w:spacing w:before="120"/>
            </w:pPr>
          </w:p>
          <w:p w14:paraId="38005C79" w14:textId="77777777" w:rsidR="00921C13" w:rsidRDefault="00921C13" w:rsidP="006F5A91">
            <w:pPr>
              <w:spacing w:before="120"/>
            </w:pPr>
          </w:p>
          <w:p w14:paraId="6B0E9AE1" w14:textId="77777777" w:rsidR="00921C13" w:rsidRDefault="00921C13" w:rsidP="006F5A91">
            <w:pPr>
              <w:spacing w:before="120"/>
            </w:pPr>
          </w:p>
          <w:p w14:paraId="244BD8FB" w14:textId="77777777" w:rsidR="00921C13" w:rsidRDefault="00921C13" w:rsidP="006F5A91">
            <w:pPr>
              <w:spacing w:before="120"/>
            </w:pPr>
          </w:p>
          <w:p w14:paraId="1F8A70EF" w14:textId="77777777" w:rsidR="00921C13" w:rsidRDefault="00921C13" w:rsidP="006F5A91">
            <w:pPr>
              <w:spacing w:before="120"/>
            </w:pPr>
          </w:p>
          <w:p w14:paraId="37E8DD30" w14:textId="77777777" w:rsidR="00921C13" w:rsidRDefault="00921C13" w:rsidP="006F5A91">
            <w:pPr>
              <w:spacing w:before="120"/>
            </w:pPr>
          </w:p>
          <w:p w14:paraId="1EB25CF5" w14:textId="77777777" w:rsidR="00921C13" w:rsidRDefault="00921C13" w:rsidP="006F5A91">
            <w:pPr>
              <w:spacing w:before="120"/>
            </w:pPr>
          </w:p>
          <w:p w14:paraId="42E3C362" w14:textId="77777777" w:rsidR="00921C13" w:rsidRDefault="00921C13" w:rsidP="006F5A91">
            <w:pPr>
              <w:spacing w:before="120"/>
            </w:pPr>
          </w:p>
          <w:p w14:paraId="33456077" w14:textId="77777777" w:rsidR="00921C13" w:rsidRDefault="00921C13" w:rsidP="006F5A91">
            <w:pPr>
              <w:spacing w:before="120"/>
            </w:pPr>
          </w:p>
          <w:p w14:paraId="1B3A0637" w14:textId="77777777" w:rsidR="00921C13" w:rsidRDefault="00921C13" w:rsidP="006F5A91">
            <w:pPr>
              <w:spacing w:before="120"/>
            </w:pPr>
          </w:p>
          <w:p w14:paraId="4111BF6E" w14:textId="77777777" w:rsidR="00921C13" w:rsidRDefault="00921C13" w:rsidP="006F5A91">
            <w:pPr>
              <w:spacing w:before="120"/>
            </w:pPr>
          </w:p>
          <w:p w14:paraId="03014F87" w14:textId="77777777" w:rsidR="00921C13" w:rsidRDefault="00921C13" w:rsidP="006F5A91">
            <w:pPr>
              <w:spacing w:before="120"/>
            </w:pPr>
          </w:p>
          <w:p w14:paraId="1B021CCF" w14:textId="77777777" w:rsidR="00921C13" w:rsidRDefault="00921C13" w:rsidP="006F5A91">
            <w:pPr>
              <w:spacing w:before="120"/>
            </w:pPr>
          </w:p>
          <w:p w14:paraId="1EC0B19E" w14:textId="77777777" w:rsidR="00921C13" w:rsidRDefault="00921C13" w:rsidP="006F5A91">
            <w:pPr>
              <w:spacing w:before="120"/>
            </w:pPr>
          </w:p>
          <w:p w14:paraId="55F90C66" w14:textId="77777777" w:rsidR="00921C13" w:rsidRDefault="00921C13" w:rsidP="006F5A91">
            <w:pPr>
              <w:spacing w:before="120"/>
            </w:pPr>
          </w:p>
          <w:p w14:paraId="73CB8982" w14:textId="77777777" w:rsidR="00921C13" w:rsidRDefault="00921C13" w:rsidP="006F5A91">
            <w:pPr>
              <w:spacing w:before="120"/>
            </w:pPr>
          </w:p>
          <w:p w14:paraId="2B650D0F" w14:textId="77777777" w:rsidR="00921C13" w:rsidRDefault="00921C13" w:rsidP="006F5A91">
            <w:pPr>
              <w:spacing w:before="120"/>
            </w:pPr>
          </w:p>
          <w:p w14:paraId="0DC14C7B" w14:textId="77777777" w:rsidR="00921C13" w:rsidRDefault="00921C13" w:rsidP="006F5A91">
            <w:pPr>
              <w:spacing w:before="120"/>
            </w:pPr>
          </w:p>
          <w:p w14:paraId="49F5E093" w14:textId="77777777" w:rsidR="00921C13" w:rsidRDefault="00921C13" w:rsidP="006F5A91">
            <w:pPr>
              <w:spacing w:before="120"/>
            </w:pPr>
          </w:p>
          <w:p w14:paraId="5E69441D" w14:textId="77777777" w:rsidR="00921C13" w:rsidRDefault="00921C13" w:rsidP="006F5A91">
            <w:pPr>
              <w:spacing w:before="120"/>
            </w:pPr>
          </w:p>
          <w:p w14:paraId="1463E2BC" w14:textId="77777777" w:rsidR="00921C13" w:rsidRDefault="00921C13" w:rsidP="006F5A91">
            <w:pPr>
              <w:spacing w:before="120"/>
            </w:pPr>
          </w:p>
          <w:p w14:paraId="6B9FCD5A" w14:textId="77777777" w:rsidR="00921C13" w:rsidRDefault="00921C13" w:rsidP="006F5A91">
            <w:pPr>
              <w:spacing w:before="120"/>
            </w:pPr>
          </w:p>
          <w:p w14:paraId="505206F0" w14:textId="77777777" w:rsidR="00921C13" w:rsidRDefault="00921C13" w:rsidP="006F5A91">
            <w:pPr>
              <w:spacing w:before="120"/>
            </w:pPr>
          </w:p>
          <w:p w14:paraId="55D22820" w14:textId="77777777" w:rsidR="00921C13" w:rsidRDefault="00921C13" w:rsidP="006F5A91">
            <w:pPr>
              <w:spacing w:before="120"/>
            </w:pPr>
          </w:p>
          <w:p w14:paraId="0755F1DB" w14:textId="23FEDE8E" w:rsidR="00921C13" w:rsidRDefault="00921C13" w:rsidP="006F5A91">
            <w:pPr>
              <w:spacing w:before="120"/>
            </w:pPr>
          </w:p>
          <w:p w14:paraId="03ACBB11" w14:textId="3F019746" w:rsidR="00B15AD2" w:rsidRDefault="00B15AD2" w:rsidP="006F5A91">
            <w:pPr>
              <w:spacing w:before="120"/>
            </w:pPr>
          </w:p>
          <w:p w14:paraId="3B1529CD" w14:textId="35F1815A" w:rsidR="00B15AD2" w:rsidRDefault="00B15AD2" w:rsidP="006F5A91">
            <w:pPr>
              <w:spacing w:before="120"/>
            </w:pPr>
          </w:p>
          <w:p w14:paraId="0CFC3868" w14:textId="430CB809" w:rsidR="00B15AD2" w:rsidRDefault="00B15AD2" w:rsidP="006F5A91">
            <w:pPr>
              <w:spacing w:before="120"/>
            </w:pPr>
          </w:p>
          <w:p w14:paraId="59FD0B55" w14:textId="5BA8A274" w:rsidR="00B15AD2" w:rsidRDefault="00B15AD2" w:rsidP="006F5A91">
            <w:pPr>
              <w:spacing w:before="120"/>
            </w:pPr>
          </w:p>
          <w:p w14:paraId="6F6D2F87" w14:textId="4AC543C1" w:rsidR="00B15AD2" w:rsidRDefault="00B15AD2" w:rsidP="006F5A91">
            <w:pPr>
              <w:spacing w:before="120"/>
            </w:pPr>
          </w:p>
          <w:p w14:paraId="0CC52ABE" w14:textId="03057685" w:rsidR="00B15AD2" w:rsidRDefault="00B15AD2" w:rsidP="006F5A91">
            <w:pPr>
              <w:spacing w:before="120"/>
            </w:pPr>
          </w:p>
          <w:p w14:paraId="03A08857" w14:textId="409B11AD" w:rsidR="00B15AD2" w:rsidRDefault="00B15AD2" w:rsidP="006F5A91">
            <w:pPr>
              <w:spacing w:before="120"/>
            </w:pPr>
          </w:p>
          <w:p w14:paraId="180200CB" w14:textId="77777777" w:rsidR="00B15AD2" w:rsidRDefault="00B15AD2" w:rsidP="006F5A91">
            <w:pPr>
              <w:spacing w:before="120"/>
            </w:pPr>
          </w:p>
          <w:p w14:paraId="7924487D" w14:textId="76678055" w:rsidR="00C17936" w:rsidRDefault="00085120" w:rsidP="006F5A91">
            <w:pPr>
              <w:spacing w:before="120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60D0073F" wp14:editId="27B2D641">
                  <wp:extent cx="685800" cy="685800"/>
                  <wp:effectExtent l="0" t="0" r="0" b="0"/>
                  <wp:docPr id="20" name="Graphic 20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33E34" w14:textId="7339645E" w:rsidR="00883A6C" w:rsidRPr="00883A6C" w:rsidRDefault="00883A6C" w:rsidP="006F5A91">
            <w:pPr>
              <w:spacing w:before="120"/>
              <w:rPr>
                <w:sz w:val="28"/>
                <w:szCs w:val="28"/>
              </w:rPr>
            </w:pPr>
            <w:r w:rsidRPr="00883A6C">
              <w:rPr>
                <w:sz w:val="28"/>
                <w:szCs w:val="28"/>
              </w:rPr>
              <w:t>Dissemination</w:t>
            </w:r>
          </w:p>
          <w:p w14:paraId="01880B0E" w14:textId="78672C80" w:rsidR="00085120" w:rsidRDefault="002569A3" w:rsidP="00717602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3 Tabs to disseminate the data</w:t>
            </w:r>
          </w:p>
          <w:p w14:paraId="2C111797" w14:textId="1471269D" w:rsidR="002569A3" w:rsidRDefault="00F11175" w:rsidP="00717602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This is done</w:t>
            </w:r>
            <w:r w:rsidR="00717602">
              <w:t xml:space="preserve"> through Pivot Tables and </w:t>
            </w:r>
            <w:r w:rsidR="00D578BD">
              <w:t>a Bar Chart.</w:t>
            </w:r>
          </w:p>
          <w:p w14:paraId="513B2C4A" w14:textId="661EF87C" w:rsidR="00510122" w:rsidRDefault="00510122" w:rsidP="00717602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 xml:space="preserve">The tool used for </w:t>
            </w:r>
            <w:r w:rsidR="00F11175">
              <w:t>this task is excel</w:t>
            </w:r>
            <w:r w:rsidR="00617AED">
              <w:t>.</w:t>
            </w:r>
          </w:p>
          <w:p w14:paraId="4D2F9293" w14:textId="3516EFF6" w:rsidR="00F30F9D" w:rsidRDefault="00F30F9D" w:rsidP="00F30F9D">
            <w:pPr>
              <w:pStyle w:val="ListParagraph"/>
              <w:spacing w:before="120"/>
            </w:pPr>
          </w:p>
          <w:p w14:paraId="4C00930C" w14:textId="4D1615AA" w:rsidR="00F30F9D" w:rsidRDefault="00F30F9D" w:rsidP="00F30F9D">
            <w:pPr>
              <w:pStyle w:val="ListParagraph"/>
              <w:spacing w:before="120"/>
            </w:pPr>
          </w:p>
          <w:p w14:paraId="634A0095" w14:textId="29054E90" w:rsidR="00F30F9D" w:rsidRDefault="00F30F9D" w:rsidP="00F30F9D">
            <w:pPr>
              <w:pStyle w:val="ListParagraph"/>
              <w:spacing w:before="120"/>
            </w:pPr>
          </w:p>
          <w:p w14:paraId="4BA3BC82" w14:textId="6383AB07" w:rsidR="00F30F9D" w:rsidRDefault="00F30F9D" w:rsidP="00F30F9D">
            <w:pPr>
              <w:pStyle w:val="ListParagraph"/>
              <w:spacing w:before="120"/>
            </w:pPr>
          </w:p>
          <w:p w14:paraId="4D4529A6" w14:textId="715B93AD" w:rsidR="00F30F9D" w:rsidRDefault="00F30F9D" w:rsidP="00F30F9D">
            <w:pPr>
              <w:pStyle w:val="ListParagraph"/>
              <w:spacing w:before="120"/>
            </w:pPr>
          </w:p>
          <w:p w14:paraId="613D53E6" w14:textId="08C888BB" w:rsidR="00F30F9D" w:rsidRDefault="00F30F9D" w:rsidP="00F30F9D">
            <w:pPr>
              <w:pStyle w:val="ListParagraph"/>
              <w:spacing w:before="120"/>
            </w:pPr>
          </w:p>
          <w:p w14:paraId="1032302C" w14:textId="706ED156" w:rsidR="00F30F9D" w:rsidRDefault="00F30F9D" w:rsidP="00F30F9D">
            <w:pPr>
              <w:pStyle w:val="ListParagraph"/>
              <w:spacing w:before="120"/>
            </w:pPr>
          </w:p>
          <w:p w14:paraId="6661C9C6" w14:textId="5086A2BF" w:rsidR="00F30F9D" w:rsidRDefault="00F30F9D" w:rsidP="00F30F9D">
            <w:pPr>
              <w:pStyle w:val="ListParagraph"/>
              <w:spacing w:before="120"/>
            </w:pPr>
          </w:p>
          <w:p w14:paraId="581E4FDA" w14:textId="1DEA4F90" w:rsidR="00F30F9D" w:rsidRDefault="00F30F9D" w:rsidP="00F30F9D">
            <w:pPr>
              <w:pStyle w:val="ListParagraph"/>
              <w:spacing w:before="120"/>
            </w:pPr>
          </w:p>
          <w:p w14:paraId="40FB1A55" w14:textId="7C2E129B" w:rsidR="00F30F9D" w:rsidRDefault="00F30F9D" w:rsidP="00F30F9D">
            <w:pPr>
              <w:pStyle w:val="ListParagraph"/>
              <w:spacing w:before="120"/>
            </w:pPr>
          </w:p>
          <w:p w14:paraId="0E8CBB73" w14:textId="47FFD70F" w:rsidR="00F30F9D" w:rsidRDefault="00F30F9D" w:rsidP="00F30F9D">
            <w:pPr>
              <w:pStyle w:val="ListParagraph"/>
              <w:spacing w:before="120"/>
            </w:pPr>
          </w:p>
          <w:p w14:paraId="3CEA41B3" w14:textId="01E75569" w:rsidR="00F30F9D" w:rsidRDefault="00F30F9D" w:rsidP="00F30F9D">
            <w:pPr>
              <w:pStyle w:val="ListParagraph"/>
              <w:spacing w:before="120"/>
            </w:pPr>
          </w:p>
          <w:p w14:paraId="22C44768" w14:textId="5EF42557" w:rsidR="00F30F9D" w:rsidRDefault="00F30F9D" w:rsidP="00F30F9D">
            <w:pPr>
              <w:pStyle w:val="ListParagraph"/>
              <w:spacing w:before="120"/>
            </w:pPr>
          </w:p>
          <w:p w14:paraId="5749732A" w14:textId="37D3F610" w:rsidR="00F30F9D" w:rsidRDefault="00F30F9D" w:rsidP="00F30F9D">
            <w:pPr>
              <w:pStyle w:val="ListParagraph"/>
              <w:spacing w:before="120"/>
            </w:pPr>
          </w:p>
          <w:p w14:paraId="59939B8D" w14:textId="0EC364F7" w:rsidR="00F30F9D" w:rsidRDefault="00F30F9D" w:rsidP="00F30F9D">
            <w:pPr>
              <w:pStyle w:val="ListParagraph"/>
              <w:spacing w:before="120"/>
            </w:pPr>
          </w:p>
          <w:p w14:paraId="79050B0E" w14:textId="5186022F" w:rsidR="00F30F9D" w:rsidRDefault="00F30F9D" w:rsidP="00F30F9D">
            <w:pPr>
              <w:pStyle w:val="ListParagraph"/>
              <w:spacing w:before="120"/>
            </w:pPr>
          </w:p>
          <w:p w14:paraId="1D0EA6B5" w14:textId="561E3B3B" w:rsidR="00F30F9D" w:rsidRDefault="00F30F9D" w:rsidP="00F30F9D">
            <w:pPr>
              <w:pStyle w:val="ListParagraph"/>
              <w:spacing w:before="120"/>
            </w:pPr>
          </w:p>
          <w:p w14:paraId="60D3193A" w14:textId="1D7BBB43" w:rsidR="00F30F9D" w:rsidRDefault="00F30F9D" w:rsidP="00F30F9D">
            <w:pPr>
              <w:pStyle w:val="ListParagraph"/>
              <w:spacing w:before="120"/>
            </w:pPr>
          </w:p>
          <w:p w14:paraId="2ECBB01D" w14:textId="573019E8" w:rsidR="00F30F9D" w:rsidRDefault="00F30F9D" w:rsidP="00F30F9D">
            <w:pPr>
              <w:pStyle w:val="ListParagraph"/>
              <w:spacing w:before="120"/>
            </w:pPr>
          </w:p>
          <w:p w14:paraId="6B5EBD29" w14:textId="2C8BAC9B" w:rsidR="00F30F9D" w:rsidRDefault="00F30F9D" w:rsidP="00F30F9D">
            <w:pPr>
              <w:pStyle w:val="ListParagraph"/>
              <w:spacing w:before="120"/>
            </w:pPr>
          </w:p>
          <w:p w14:paraId="05698091" w14:textId="3B75EE60" w:rsidR="00F30F9D" w:rsidRDefault="00F30F9D" w:rsidP="00F30F9D">
            <w:pPr>
              <w:pStyle w:val="ListParagraph"/>
              <w:spacing w:before="120"/>
            </w:pPr>
          </w:p>
          <w:p w14:paraId="3646BF74" w14:textId="532B922B" w:rsidR="00F30F9D" w:rsidRDefault="00F30F9D" w:rsidP="00F30F9D">
            <w:pPr>
              <w:pStyle w:val="ListParagraph"/>
              <w:spacing w:before="120"/>
            </w:pPr>
          </w:p>
          <w:p w14:paraId="49934AF8" w14:textId="32AFF3A5" w:rsidR="00F30F9D" w:rsidRDefault="00F30F9D" w:rsidP="00F30F9D">
            <w:pPr>
              <w:pStyle w:val="ListParagraph"/>
              <w:spacing w:before="120"/>
            </w:pPr>
          </w:p>
          <w:p w14:paraId="2322DBD5" w14:textId="0B583A85" w:rsidR="00F30F9D" w:rsidRDefault="00F30F9D" w:rsidP="00F30F9D">
            <w:pPr>
              <w:pStyle w:val="ListParagraph"/>
              <w:spacing w:before="120"/>
            </w:pPr>
          </w:p>
          <w:p w14:paraId="52C9C660" w14:textId="21CC2459" w:rsidR="00F30F9D" w:rsidRDefault="00F30F9D" w:rsidP="00F30F9D">
            <w:pPr>
              <w:pStyle w:val="ListParagraph"/>
              <w:spacing w:before="120"/>
            </w:pPr>
          </w:p>
          <w:p w14:paraId="2F9B2B25" w14:textId="6ED308D9" w:rsidR="00F30F9D" w:rsidRDefault="00F30F9D" w:rsidP="00F30F9D">
            <w:pPr>
              <w:pStyle w:val="ListParagraph"/>
              <w:spacing w:before="120"/>
            </w:pPr>
          </w:p>
          <w:p w14:paraId="310767F1" w14:textId="042B4CD0" w:rsidR="00F30F9D" w:rsidRDefault="00F30F9D" w:rsidP="00F30F9D">
            <w:pPr>
              <w:pStyle w:val="ListParagraph"/>
              <w:spacing w:before="120"/>
            </w:pPr>
          </w:p>
          <w:p w14:paraId="0C2E8D40" w14:textId="70ED80E0" w:rsidR="00F30F9D" w:rsidRDefault="00F30F9D" w:rsidP="00F30F9D">
            <w:pPr>
              <w:pStyle w:val="ListParagraph"/>
              <w:spacing w:before="120"/>
            </w:pPr>
          </w:p>
          <w:p w14:paraId="62760D28" w14:textId="65E39411" w:rsidR="00F30F9D" w:rsidRDefault="00F30F9D" w:rsidP="00F30F9D">
            <w:pPr>
              <w:pStyle w:val="ListParagraph"/>
              <w:spacing w:before="120"/>
            </w:pPr>
          </w:p>
          <w:p w14:paraId="66B43687" w14:textId="2A9CB787" w:rsidR="00F30F9D" w:rsidRDefault="00F30F9D" w:rsidP="00F30F9D">
            <w:pPr>
              <w:pStyle w:val="ListParagraph"/>
              <w:spacing w:before="120"/>
            </w:pPr>
          </w:p>
          <w:p w14:paraId="593991C1" w14:textId="10997F8B" w:rsidR="00F30F9D" w:rsidRDefault="00F30F9D" w:rsidP="00F30F9D">
            <w:pPr>
              <w:pStyle w:val="ListParagraph"/>
              <w:spacing w:before="120"/>
            </w:pPr>
          </w:p>
          <w:p w14:paraId="6BBEB695" w14:textId="0E6F7016" w:rsidR="00F30F9D" w:rsidRDefault="00F30F9D" w:rsidP="00F30F9D">
            <w:pPr>
              <w:pStyle w:val="ListParagraph"/>
              <w:spacing w:before="120"/>
            </w:pPr>
          </w:p>
          <w:p w14:paraId="642BBC81" w14:textId="7CEB89C2" w:rsidR="00F30F9D" w:rsidRDefault="00F30F9D" w:rsidP="00F30F9D">
            <w:pPr>
              <w:pStyle w:val="ListParagraph"/>
              <w:spacing w:before="120"/>
            </w:pPr>
          </w:p>
          <w:p w14:paraId="7310E311" w14:textId="69E3EC4C" w:rsidR="00F30F9D" w:rsidRDefault="00F30F9D" w:rsidP="00F30F9D">
            <w:pPr>
              <w:pStyle w:val="ListParagraph"/>
              <w:spacing w:before="120"/>
            </w:pPr>
          </w:p>
          <w:p w14:paraId="67ED19D1" w14:textId="0E044A95" w:rsidR="00F30F9D" w:rsidRDefault="00F30F9D" w:rsidP="00F30F9D">
            <w:pPr>
              <w:pStyle w:val="ListParagraph"/>
              <w:spacing w:before="120"/>
            </w:pPr>
          </w:p>
          <w:p w14:paraId="55ADFFEF" w14:textId="0F404A72" w:rsidR="00F30F9D" w:rsidRDefault="00F30F9D" w:rsidP="00F30F9D">
            <w:pPr>
              <w:pStyle w:val="ListParagraph"/>
              <w:spacing w:before="120"/>
            </w:pPr>
          </w:p>
          <w:p w14:paraId="3074A9FE" w14:textId="06AA400E" w:rsidR="00F30F9D" w:rsidRDefault="00F30F9D" w:rsidP="00F30F9D">
            <w:pPr>
              <w:pStyle w:val="ListParagraph"/>
              <w:spacing w:before="120"/>
            </w:pPr>
          </w:p>
          <w:p w14:paraId="4C681733" w14:textId="504EEF9F" w:rsidR="00F30F9D" w:rsidRDefault="00F30F9D" w:rsidP="00F30F9D">
            <w:pPr>
              <w:pStyle w:val="ListParagraph"/>
              <w:spacing w:before="120"/>
            </w:pPr>
          </w:p>
          <w:p w14:paraId="7F4B7668" w14:textId="0D0A7735" w:rsidR="00F30F9D" w:rsidRDefault="00F30F9D" w:rsidP="00F30F9D">
            <w:pPr>
              <w:pStyle w:val="ListParagraph"/>
              <w:spacing w:before="120"/>
            </w:pPr>
          </w:p>
          <w:p w14:paraId="658BF6CE" w14:textId="458832C6" w:rsidR="00F30F9D" w:rsidRDefault="00F30F9D" w:rsidP="00F30F9D">
            <w:pPr>
              <w:pStyle w:val="ListParagraph"/>
              <w:spacing w:before="120"/>
            </w:pPr>
          </w:p>
          <w:p w14:paraId="1510AC06" w14:textId="3BA430B5" w:rsidR="00F30F9D" w:rsidRDefault="00F30F9D" w:rsidP="00F30F9D">
            <w:pPr>
              <w:pStyle w:val="ListParagraph"/>
              <w:spacing w:before="120"/>
            </w:pPr>
          </w:p>
          <w:p w14:paraId="24ED5105" w14:textId="3F49E84F" w:rsidR="00F30F9D" w:rsidRDefault="00F30F9D" w:rsidP="00F30F9D">
            <w:pPr>
              <w:pStyle w:val="ListParagraph"/>
              <w:spacing w:before="120"/>
            </w:pPr>
          </w:p>
          <w:p w14:paraId="11620115" w14:textId="77D0490F" w:rsidR="00F30F9D" w:rsidRDefault="00F30F9D" w:rsidP="00F30F9D">
            <w:pPr>
              <w:pStyle w:val="ListParagraph"/>
              <w:spacing w:before="120"/>
            </w:pPr>
          </w:p>
          <w:p w14:paraId="0C8FBAC4" w14:textId="00FC9D7D" w:rsidR="00F30F9D" w:rsidRDefault="00F30F9D" w:rsidP="00F30F9D">
            <w:pPr>
              <w:pStyle w:val="ListParagraph"/>
              <w:spacing w:before="120"/>
            </w:pPr>
          </w:p>
          <w:p w14:paraId="7632854C" w14:textId="0B3099FE" w:rsidR="00F30F9D" w:rsidRDefault="00F30F9D" w:rsidP="00F30F9D">
            <w:pPr>
              <w:pStyle w:val="ListParagraph"/>
              <w:spacing w:before="120"/>
            </w:pPr>
          </w:p>
          <w:p w14:paraId="62905B25" w14:textId="57058B48" w:rsidR="00F30F9D" w:rsidRDefault="00F30F9D" w:rsidP="00F30F9D">
            <w:pPr>
              <w:pStyle w:val="ListParagraph"/>
              <w:spacing w:before="120"/>
            </w:pPr>
          </w:p>
          <w:p w14:paraId="0ABD3821" w14:textId="181EFDD7" w:rsidR="00F30F9D" w:rsidRDefault="00F30F9D" w:rsidP="00F30F9D">
            <w:pPr>
              <w:pStyle w:val="ListParagraph"/>
              <w:spacing w:before="120"/>
            </w:pPr>
          </w:p>
          <w:p w14:paraId="77FCEF41" w14:textId="3D737BC3" w:rsidR="00F30F9D" w:rsidRDefault="00F30F9D" w:rsidP="00F30F9D">
            <w:pPr>
              <w:pStyle w:val="ListParagraph"/>
              <w:spacing w:before="120"/>
            </w:pPr>
          </w:p>
          <w:p w14:paraId="125FB817" w14:textId="7D26126F" w:rsidR="00F30F9D" w:rsidRDefault="00F30F9D" w:rsidP="00F30F9D">
            <w:pPr>
              <w:pStyle w:val="ListParagraph"/>
              <w:spacing w:before="120"/>
            </w:pPr>
          </w:p>
          <w:p w14:paraId="389E227D" w14:textId="259DDA1F" w:rsidR="00F30F9D" w:rsidRDefault="00F30F9D" w:rsidP="00F30F9D">
            <w:pPr>
              <w:pStyle w:val="ListParagraph"/>
              <w:spacing w:before="120"/>
            </w:pPr>
          </w:p>
          <w:p w14:paraId="33C5A065" w14:textId="3FA700F5" w:rsidR="00F30F9D" w:rsidRDefault="00F30F9D" w:rsidP="00F30F9D">
            <w:pPr>
              <w:pStyle w:val="ListParagraph"/>
              <w:spacing w:before="120"/>
            </w:pPr>
          </w:p>
          <w:p w14:paraId="04DC8EAD" w14:textId="1C5A23E5" w:rsidR="00F30F9D" w:rsidRDefault="00F30F9D" w:rsidP="00F30F9D">
            <w:pPr>
              <w:pStyle w:val="ListParagraph"/>
              <w:spacing w:before="120"/>
            </w:pPr>
          </w:p>
          <w:p w14:paraId="491FBFA3" w14:textId="6207B9F0" w:rsidR="00F30F9D" w:rsidRDefault="00F30F9D" w:rsidP="00F30F9D">
            <w:pPr>
              <w:pStyle w:val="ListParagraph"/>
              <w:spacing w:before="120"/>
            </w:pPr>
          </w:p>
          <w:p w14:paraId="5D751157" w14:textId="6F2718AF" w:rsidR="00F30F9D" w:rsidRDefault="00F30F9D" w:rsidP="00F30F9D">
            <w:pPr>
              <w:pStyle w:val="ListParagraph"/>
              <w:spacing w:before="120"/>
            </w:pPr>
          </w:p>
          <w:p w14:paraId="49EAE8DC" w14:textId="53F4205B" w:rsidR="00F30F9D" w:rsidRDefault="00F30F9D" w:rsidP="00F30F9D">
            <w:pPr>
              <w:pStyle w:val="ListParagraph"/>
              <w:spacing w:before="120"/>
            </w:pPr>
          </w:p>
          <w:p w14:paraId="578A1421" w14:textId="6733245B" w:rsidR="00F30F9D" w:rsidRDefault="00F30F9D" w:rsidP="00F30F9D">
            <w:pPr>
              <w:pStyle w:val="ListParagraph"/>
              <w:spacing w:before="120"/>
            </w:pPr>
          </w:p>
          <w:p w14:paraId="3006A641" w14:textId="0A24D45F" w:rsidR="00F30F9D" w:rsidRDefault="00F30F9D" w:rsidP="00F30F9D">
            <w:pPr>
              <w:pStyle w:val="ListParagraph"/>
              <w:spacing w:before="120"/>
            </w:pPr>
          </w:p>
          <w:p w14:paraId="41F4024D" w14:textId="490909E1" w:rsidR="00F30F9D" w:rsidRDefault="00F30F9D" w:rsidP="00F30F9D">
            <w:pPr>
              <w:pStyle w:val="ListParagraph"/>
              <w:spacing w:before="120"/>
            </w:pPr>
          </w:p>
          <w:p w14:paraId="7ACCE8A2" w14:textId="22057E46" w:rsidR="00F30F9D" w:rsidRDefault="00F30F9D" w:rsidP="00F30F9D">
            <w:pPr>
              <w:pStyle w:val="ListParagraph"/>
              <w:spacing w:before="120"/>
            </w:pPr>
          </w:p>
          <w:p w14:paraId="47C9FACD" w14:textId="2AA76D3B" w:rsidR="00F30F9D" w:rsidRDefault="00F30F9D" w:rsidP="00F30F9D">
            <w:pPr>
              <w:pStyle w:val="ListParagraph"/>
              <w:spacing w:before="120"/>
            </w:pPr>
          </w:p>
          <w:p w14:paraId="74163357" w14:textId="12BC98AE" w:rsidR="00F30F9D" w:rsidRDefault="00F30F9D" w:rsidP="00F30F9D">
            <w:pPr>
              <w:pStyle w:val="ListParagraph"/>
              <w:spacing w:before="120"/>
            </w:pPr>
          </w:p>
          <w:p w14:paraId="6839F94A" w14:textId="131D80ED" w:rsidR="00F30F9D" w:rsidRDefault="00F30F9D" w:rsidP="00F30F9D">
            <w:pPr>
              <w:pStyle w:val="ListParagraph"/>
              <w:spacing w:before="120"/>
            </w:pPr>
          </w:p>
          <w:p w14:paraId="6DE7ACEE" w14:textId="6BE22670" w:rsidR="00F30F9D" w:rsidRDefault="00F30F9D" w:rsidP="00F30F9D">
            <w:pPr>
              <w:pStyle w:val="ListParagraph"/>
              <w:spacing w:before="120"/>
            </w:pPr>
          </w:p>
          <w:p w14:paraId="5DE979D1" w14:textId="60F32CC0" w:rsidR="00F30F9D" w:rsidRDefault="00F30F9D" w:rsidP="00F30F9D">
            <w:pPr>
              <w:pStyle w:val="ListParagraph"/>
              <w:spacing w:before="120"/>
            </w:pPr>
          </w:p>
          <w:p w14:paraId="6C08BC2E" w14:textId="26282946" w:rsidR="00F30F9D" w:rsidRDefault="00F30F9D" w:rsidP="00F30F9D">
            <w:pPr>
              <w:pStyle w:val="ListParagraph"/>
              <w:spacing w:before="120"/>
            </w:pPr>
          </w:p>
          <w:p w14:paraId="6DC41FF1" w14:textId="180A65A0" w:rsidR="00F30F9D" w:rsidRDefault="00F30F9D" w:rsidP="00F30F9D">
            <w:pPr>
              <w:pStyle w:val="ListParagraph"/>
              <w:spacing w:before="120"/>
            </w:pPr>
          </w:p>
          <w:p w14:paraId="61E97561" w14:textId="5448E44D" w:rsidR="00F30F9D" w:rsidRDefault="00F30F9D" w:rsidP="00F30F9D">
            <w:pPr>
              <w:pStyle w:val="ListParagraph"/>
              <w:spacing w:before="120"/>
            </w:pPr>
          </w:p>
          <w:p w14:paraId="0B6B448E" w14:textId="2D31A240" w:rsidR="00F30F9D" w:rsidRDefault="00F30F9D" w:rsidP="00F30F9D">
            <w:pPr>
              <w:pStyle w:val="ListParagraph"/>
              <w:spacing w:before="120"/>
            </w:pPr>
          </w:p>
          <w:p w14:paraId="642A4099" w14:textId="43FD1522" w:rsidR="00F30F9D" w:rsidRDefault="00F30F9D" w:rsidP="00F30F9D">
            <w:pPr>
              <w:pStyle w:val="ListParagraph"/>
              <w:spacing w:before="120"/>
            </w:pPr>
          </w:p>
          <w:p w14:paraId="5F20943D" w14:textId="7FE3CEA9" w:rsidR="00F30F9D" w:rsidRDefault="00F30F9D" w:rsidP="00F30F9D">
            <w:pPr>
              <w:pStyle w:val="ListParagraph"/>
              <w:spacing w:before="120"/>
            </w:pPr>
          </w:p>
          <w:p w14:paraId="617C15D0" w14:textId="705DC678" w:rsidR="00F30F9D" w:rsidRDefault="00F30F9D" w:rsidP="00F30F9D">
            <w:pPr>
              <w:pStyle w:val="ListParagraph"/>
              <w:spacing w:before="120"/>
            </w:pPr>
          </w:p>
          <w:p w14:paraId="5893D7BD" w14:textId="3AC84819" w:rsidR="00F30F9D" w:rsidRDefault="00F30F9D" w:rsidP="00F30F9D">
            <w:pPr>
              <w:pStyle w:val="ListParagraph"/>
              <w:spacing w:before="120"/>
            </w:pPr>
          </w:p>
          <w:p w14:paraId="3082CA23" w14:textId="24917F80" w:rsidR="00F30F9D" w:rsidRDefault="00F30F9D" w:rsidP="00F30F9D">
            <w:pPr>
              <w:pStyle w:val="ListParagraph"/>
              <w:spacing w:before="120"/>
            </w:pPr>
          </w:p>
          <w:p w14:paraId="7CD522B8" w14:textId="17A1E927" w:rsidR="00F30F9D" w:rsidRDefault="00F30F9D" w:rsidP="00F30F9D">
            <w:pPr>
              <w:pStyle w:val="ListParagraph"/>
              <w:spacing w:before="120"/>
            </w:pPr>
          </w:p>
          <w:p w14:paraId="397A3DD5" w14:textId="21A2E4DB" w:rsidR="00F30F9D" w:rsidRDefault="00F30F9D" w:rsidP="00F30F9D">
            <w:pPr>
              <w:pStyle w:val="ListParagraph"/>
              <w:spacing w:before="120"/>
            </w:pPr>
          </w:p>
          <w:p w14:paraId="01325C2F" w14:textId="04073A83" w:rsidR="00F30F9D" w:rsidRDefault="00F30F9D" w:rsidP="00F30F9D">
            <w:pPr>
              <w:pStyle w:val="ListParagraph"/>
              <w:spacing w:before="120"/>
            </w:pPr>
          </w:p>
          <w:p w14:paraId="245C795A" w14:textId="0AA834CB" w:rsidR="00F30F9D" w:rsidRDefault="00F30F9D" w:rsidP="00F30F9D">
            <w:pPr>
              <w:pStyle w:val="ListParagraph"/>
              <w:spacing w:before="120"/>
            </w:pPr>
          </w:p>
          <w:p w14:paraId="71FE01AF" w14:textId="38938608" w:rsidR="00F30F9D" w:rsidRDefault="00F30F9D" w:rsidP="00F30F9D">
            <w:pPr>
              <w:pStyle w:val="ListParagraph"/>
              <w:spacing w:before="120"/>
            </w:pPr>
          </w:p>
          <w:p w14:paraId="0E89AEE9" w14:textId="5307D77E" w:rsidR="00F30F9D" w:rsidRDefault="00F30F9D" w:rsidP="00F30F9D">
            <w:pPr>
              <w:pStyle w:val="ListParagraph"/>
              <w:spacing w:before="120"/>
            </w:pPr>
          </w:p>
          <w:p w14:paraId="6EE2D51D" w14:textId="0F16994C" w:rsidR="00F30F9D" w:rsidRDefault="00F30F9D" w:rsidP="00F30F9D">
            <w:pPr>
              <w:pStyle w:val="ListParagraph"/>
              <w:spacing w:before="120"/>
            </w:pPr>
          </w:p>
          <w:p w14:paraId="7103B17A" w14:textId="35BC905B" w:rsidR="00F30F9D" w:rsidRDefault="00F30F9D" w:rsidP="00F30F9D">
            <w:pPr>
              <w:pStyle w:val="ListParagraph"/>
              <w:spacing w:before="120"/>
            </w:pPr>
          </w:p>
          <w:p w14:paraId="1DFAB06D" w14:textId="354F165F" w:rsidR="00F30F9D" w:rsidRDefault="00F30F9D" w:rsidP="00F30F9D">
            <w:pPr>
              <w:pStyle w:val="ListParagraph"/>
              <w:spacing w:before="120"/>
            </w:pPr>
          </w:p>
          <w:p w14:paraId="361A0D02" w14:textId="2071DF0B" w:rsidR="00F30F9D" w:rsidRDefault="00F30F9D" w:rsidP="00F30F9D">
            <w:pPr>
              <w:pStyle w:val="ListParagraph"/>
              <w:spacing w:before="120"/>
            </w:pPr>
          </w:p>
          <w:p w14:paraId="4B867041" w14:textId="7F8D3D7C" w:rsidR="00F30F9D" w:rsidRDefault="00F30F9D" w:rsidP="00F30F9D">
            <w:pPr>
              <w:pStyle w:val="ListParagraph"/>
              <w:spacing w:before="120"/>
            </w:pPr>
          </w:p>
          <w:p w14:paraId="687CB003" w14:textId="12794792" w:rsidR="00F30F9D" w:rsidRDefault="00F30F9D" w:rsidP="00F30F9D">
            <w:pPr>
              <w:pStyle w:val="ListParagraph"/>
              <w:spacing w:before="120"/>
            </w:pPr>
          </w:p>
          <w:p w14:paraId="51BB75C5" w14:textId="1FA1D638" w:rsidR="00F30F9D" w:rsidRDefault="00F30F9D" w:rsidP="00F30F9D">
            <w:pPr>
              <w:pStyle w:val="ListParagraph"/>
              <w:spacing w:before="120"/>
            </w:pPr>
          </w:p>
          <w:p w14:paraId="1EA3D90B" w14:textId="0ECA4567" w:rsidR="00F30F9D" w:rsidRDefault="00F30F9D" w:rsidP="00F30F9D">
            <w:pPr>
              <w:pStyle w:val="ListParagraph"/>
              <w:spacing w:before="120"/>
            </w:pPr>
          </w:p>
          <w:p w14:paraId="00D5420F" w14:textId="1053F16D" w:rsidR="00F30F9D" w:rsidRDefault="00F30F9D" w:rsidP="00F30F9D">
            <w:pPr>
              <w:pStyle w:val="ListParagraph"/>
              <w:spacing w:before="120"/>
            </w:pPr>
          </w:p>
          <w:p w14:paraId="7F618A02" w14:textId="5BF868E5" w:rsidR="00F30F9D" w:rsidRDefault="00F30F9D" w:rsidP="00F30F9D">
            <w:pPr>
              <w:pStyle w:val="ListParagraph"/>
              <w:spacing w:before="120"/>
            </w:pPr>
          </w:p>
          <w:p w14:paraId="63DD0CA7" w14:textId="323B5F5A" w:rsidR="00F30F9D" w:rsidRDefault="00F30F9D" w:rsidP="00F30F9D">
            <w:pPr>
              <w:pStyle w:val="ListParagraph"/>
              <w:spacing w:before="120"/>
            </w:pPr>
          </w:p>
          <w:p w14:paraId="2AC5BCC3" w14:textId="7EE76019" w:rsidR="00F30F9D" w:rsidRDefault="00F30F9D" w:rsidP="00F30F9D">
            <w:pPr>
              <w:pStyle w:val="ListParagraph"/>
              <w:spacing w:before="120"/>
            </w:pPr>
          </w:p>
          <w:p w14:paraId="0D5EA86E" w14:textId="0370357E" w:rsidR="00F30F9D" w:rsidRDefault="00F30F9D" w:rsidP="00F30F9D">
            <w:pPr>
              <w:pStyle w:val="ListParagraph"/>
              <w:spacing w:before="120"/>
            </w:pPr>
          </w:p>
          <w:p w14:paraId="02C0D8BA" w14:textId="3B4702A8" w:rsidR="00F30F9D" w:rsidRDefault="00F30F9D" w:rsidP="00F30F9D">
            <w:pPr>
              <w:pStyle w:val="ListParagraph"/>
              <w:spacing w:before="120"/>
            </w:pPr>
          </w:p>
          <w:p w14:paraId="2E3DAB85" w14:textId="0EE9D88C" w:rsidR="00F30F9D" w:rsidRDefault="00F30F9D" w:rsidP="00F30F9D">
            <w:pPr>
              <w:pStyle w:val="ListParagraph"/>
              <w:spacing w:before="120"/>
            </w:pPr>
          </w:p>
          <w:p w14:paraId="3C25346C" w14:textId="7A58EA99" w:rsidR="00F30F9D" w:rsidRDefault="00F30F9D" w:rsidP="00F30F9D">
            <w:pPr>
              <w:pStyle w:val="ListParagraph"/>
              <w:spacing w:before="120"/>
            </w:pPr>
          </w:p>
          <w:p w14:paraId="402CE7D8" w14:textId="15C7117A" w:rsidR="00F30F9D" w:rsidRDefault="00F30F9D" w:rsidP="00F30F9D">
            <w:pPr>
              <w:pStyle w:val="ListParagraph"/>
              <w:spacing w:before="120"/>
            </w:pPr>
          </w:p>
          <w:p w14:paraId="10F63E27" w14:textId="51BB26EC" w:rsidR="00F30F9D" w:rsidRDefault="00F30F9D" w:rsidP="00F30F9D">
            <w:pPr>
              <w:pStyle w:val="ListParagraph"/>
              <w:spacing w:before="120"/>
            </w:pPr>
          </w:p>
          <w:p w14:paraId="13D113E3" w14:textId="56F4B15F" w:rsidR="00F30F9D" w:rsidRDefault="00F30F9D" w:rsidP="00F30F9D">
            <w:pPr>
              <w:pStyle w:val="ListParagraph"/>
              <w:spacing w:before="120"/>
            </w:pPr>
          </w:p>
          <w:p w14:paraId="0445756A" w14:textId="77B60632" w:rsidR="00F30F9D" w:rsidRDefault="00F30F9D" w:rsidP="00F30F9D">
            <w:pPr>
              <w:pStyle w:val="ListParagraph"/>
              <w:spacing w:before="120"/>
            </w:pPr>
          </w:p>
          <w:p w14:paraId="1D18B031" w14:textId="572BFD60" w:rsidR="00F30F9D" w:rsidRDefault="00F30F9D" w:rsidP="00F30F9D">
            <w:pPr>
              <w:pStyle w:val="ListParagraph"/>
              <w:spacing w:before="120"/>
            </w:pPr>
          </w:p>
          <w:p w14:paraId="4DA420D8" w14:textId="2C8CD78F" w:rsidR="00F30F9D" w:rsidRDefault="00F30F9D" w:rsidP="00F30F9D">
            <w:pPr>
              <w:pStyle w:val="ListParagraph"/>
              <w:spacing w:before="120"/>
            </w:pPr>
          </w:p>
          <w:p w14:paraId="323661AA" w14:textId="6B4D92FE" w:rsidR="00F30F9D" w:rsidRDefault="00F30F9D" w:rsidP="00F30F9D">
            <w:pPr>
              <w:pStyle w:val="ListParagraph"/>
              <w:spacing w:before="120"/>
            </w:pPr>
          </w:p>
          <w:p w14:paraId="1A0D0B1E" w14:textId="017046A8" w:rsidR="00F30F9D" w:rsidRDefault="00F30F9D" w:rsidP="00F30F9D">
            <w:pPr>
              <w:pStyle w:val="ListParagraph"/>
              <w:spacing w:before="120"/>
            </w:pPr>
          </w:p>
          <w:p w14:paraId="4B535CD1" w14:textId="581CAA32" w:rsidR="00F30F9D" w:rsidRDefault="00F30F9D" w:rsidP="00F30F9D">
            <w:pPr>
              <w:pStyle w:val="ListParagraph"/>
              <w:spacing w:before="120"/>
            </w:pPr>
          </w:p>
          <w:p w14:paraId="5EBA3786" w14:textId="28F0F715" w:rsidR="00F30F9D" w:rsidRDefault="00F30F9D" w:rsidP="00F30F9D">
            <w:pPr>
              <w:pStyle w:val="ListParagraph"/>
              <w:spacing w:before="120"/>
            </w:pPr>
          </w:p>
          <w:p w14:paraId="3F43AD95" w14:textId="2266F583" w:rsidR="00F30F9D" w:rsidRDefault="00F30F9D" w:rsidP="00F30F9D">
            <w:pPr>
              <w:pStyle w:val="ListParagraph"/>
              <w:spacing w:before="120"/>
            </w:pPr>
          </w:p>
          <w:p w14:paraId="62E567E6" w14:textId="15CFBD12" w:rsidR="00F30F9D" w:rsidRDefault="00F30F9D" w:rsidP="00F30F9D">
            <w:pPr>
              <w:pStyle w:val="ListParagraph"/>
              <w:spacing w:before="120"/>
            </w:pPr>
          </w:p>
          <w:p w14:paraId="5D951F33" w14:textId="3CDAC231" w:rsidR="00F30F9D" w:rsidRDefault="00F30F9D" w:rsidP="00F30F9D">
            <w:pPr>
              <w:pStyle w:val="ListParagraph"/>
              <w:spacing w:before="120"/>
            </w:pPr>
          </w:p>
          <w:p w14:paraId="2F58A366" w14:textId="76815279" w:rsidR="00F30F9D" w:rsidRDefault="00F30F9D" w:rsidP="00F30F9D">
            <w:pPr>
              <w:pStyle w:val="ListParagraph"/>
              <w:spacing w:before="120"/>
            </w:pPr>
          </w:p>
          <w:p w14:paraId="5A45E4AA" w14:textId="46623F93" w:rsidR="00F30F9D" w:rsidRDefault="00F30F9D" w:rsidP="00F30F9D">
            <w:pPr>
              <w:pStyle w:val="ListParagraph"/>
              <w:spacing w:before="120"/>
            </w:pPr>
          </w:p>
          <w:p w14:paraId="422DC0DF" w14:textId="704CF603" w:rsidR="00F30F9D" w:rsidRDefault="00F30F9D" w:rsidP="00F30F9D">
            <w:pPr>
              <w:pStyle w:val="ListParagraph"/>
              <w:spacing w:before="120"/>
            </w:pPr>
          </w:p>
          <w:p w14:paraId="5386CA79" w14:textId="751267AF" w:rsidR="00F30F9D" w:rsidRDefault="00F30F9D" w:rsidP="00F30F9D">
            <w:pPr>
              <w:pStyle w:val="ListParagraph"/>
              <w:spacing w:before="120"/>
            </w:pPr>
          </w:p>
          <w:p w14:paraId="5E209BB5" w14:textId="240267C4" w:rsidR="00F30F9D" w:rsidRDefault="00F30F9D" w:rsidP="00F30F9D">
            <w:pPr>
              <w:pStyle w:val="ListParagraph"/>
              <w:spacing w:before="120"/>
            </w:pPr>
          </w:p>
          <w:p w14:paraId="0B538B18" w14:textId="1F0BD6BC" w:rsidR="00F30F9D" w:rsidRDefault="00F30F9D" w:rsidP="00F30F9D">
            <w:pPr>
              <w:pStyle w:val="ListParagraph"/>
              <w:spacing w:before="120"/>
            </w:pPr>
          </w:p>
          <w:p w14:paraId="2439BAEC" w14:textId="55C4B44B" w:rsidR="00F30F9D" w:rsidRDefault="00F30F9D" w:rsidP="00F30F9D">
            <w:pPr>
              <w:pStyle w:val="ListParagraph"/>
              <w:spacing w:before="120"/>
            </w:pPr>
          </w:p>
          <w:p w14:paraId="764582CD" w14:textId="63B7DF57" w:rsidR="00F30F9D" w:rsidRDefault="00F30F9D" w:rsidP="00F30F9D">
            <w:pPr>
              <w:pStyle w:val="ListParagraph"/>
              <w:spacing w:before="120"/>
            </w:pPr>
          </w:p>
          <w:p w14:paraId="200009F6" w14:textId="3C8AF7C9" w:rsidR="00F30F9D" w:rsidRDefault="00F30F9D" w:rsidP="00F30F9D">
            <w:pPr>
              <w:pStyle w:val="ListParagraph"/>
              <w:spacing w:before="120"/>
            </w:pPr>
          </w:p>
          <w:p w14:paraId="3A50B68F" w14:textId="45784BF0" w:rsidR="00F30F9D" w:rsidRDefault="00F30F9D" w:rsidP="00F30F9D">
            <w:pPr>
              <w:pStyle w:val="ListParagraph"/>
              <w:spacing w:before="120"/>
            </w:pPr>
          </w:p>
          <w:p w14:paraId="330614AC" w14:textId="0B53E633" w:rsidR="00F30F9D" w:rsidRDefault="00F30F9D" w:rsidP="00F30F9D">
            <w:pPr>
              <w:pStyle w:val="ListParagraph"/>
              <w:spacing w:before="120"/>
            </w:pPr>
          </w:p>
          <w:p w14:paraId="2CB2F298" w14:textId="6811704E" w:rsidR="00F30F9D" w:rsidRDefault="00F30F9D" w:rsidP="00F30F9D">
            <w:pPr>
              <w:pStyle w:val="ListParagraph"/>
              <w:spacing w:before="120"/>
            </w:pPr>
          </w:p>
          <w:p w14:paraId="000E5E4B" w14:textId="424423AF" w:rsidR="00F30F9D" w:rsidRDefault="00F30F9D" w:rsidP="00F30F9D">
            <w:pPr>
              <w:pStyle w:val="ListParagraph"/>
              <w:spacing w:before="120"/>
            </w:pPr>
          </w:p>
          <w:p w14:paraId="4B19D282" w14:textId="38AD95DA" w:rsidR="00F30F9D" w:rsidRDefault="00F30F9D" w:rsidP="00F30F9D">
            <w:pPr>
              <w:pStyle w:val="ListParagraph"/>
              <w:spacing w:before="120"/>
            </w:pPr>
          </w:p>
          <w:p w14:paraId="765A90C0" w14:textId="0B701DAC" w:rsidR="00F30F9D" w:rsidRDefault="00F30F9D" w:rsidP="00F30F9D">
            <w:pPr>
              <w:pStyle w:val="ListParagraph"/>
              <w:spacing w:before="120"/>
            </w:pPr>
          </w:p>
          <w:p w14:paraId="672F1624" w14:textId="147147EF" w:rsidR="00F30F9D" w:rsidRDefault="00F30F9D" w:rsidP="00F30F9D">
            <w:pPr>
              <w:pStyle w:val="ListParagraph"/>
              <w:spacing w:before="120"/>
            </w:pPr>
          </w:p>
          <w:p w14:paraId="58E16208" w14:textId="597AAE50" w:rsidR="00F30F9D" w:rsidRDefault="00F30F9D" w:rsidP="00F30F9D">
            <w:pPr>
              <w:pStyle w:val="ListParagraph"/>
              <w:spacing w:before="120"/>
            </w:pPr>
          </w:p>
          <w:p w14:paraId="527E11FF" w14:textId="498542CC" w:rsidR="00F30F9D" w:rsidRDefault="00F30F9D" w:rsidP="00F30F9D">
            <w:pPr>
              <w:pStyle w:val="ListParagraph"/>
              <w:spacing w:before="120"/>
            </w:pPr>
          </w:p>
          <w:p w14:paraId="186059D0" w14:textId="436241E6" w:rsidR="00F30F9D" w:rsidRDefault="00F30F9D" w:rsidP="00F30F9D">
            <w:pPr>
              <w:pStyle w:val="ListParagraph"/>
              <w:spacing w:before="120"/>
            </w:pPr>
          </w:p>
          <w:p w14:paraId="2B86FD62" w14:textId="74B3507F" w:rsidR="00F30F9D" w:rsidRDefault="00F30F9D" w:rsidP="00F30F9D">
            <w:pPr>
              <w:pStyle w:val="ListParagraph"/>
              <w:spacing w:before="120"/>
            </w:pPr>
          </w:p>
          <w:p w14:paraId="1E24054F" w14:textId="66EC7433" w:rsidR="00F30F9D" w:rsidRDefault="00F30F9D" w:rsidP="00F30F9D">
            <w:pPr>
              <w:pStyle w:val="ListParagraph"/>
              <w:spacing w:before="120"/>
            </w:pPr>
          </w:p>
          <w:p w14:paraId="1832B3D4" w14:textId="6C2983AF" w:rsidR="00F30F9D" w:rsidRDefault="00F30F9D" w:rsidP="00F30F9D">
            <w:pPr>
              <w:pStyle w:val="ListParagraph"/>
              <w:spacing w:before="120"/>
            </w:pPr>
          </w:p>
          <w:p w14:paraId="0FADCF35" w14:textId="19F2D6D5" w:rsidR="00F30F9D" w:rsidRDefault="00F30F9D" w:rsidP="00F30F9D">
            <w:pPr>
              <w:pStyle w:val="ListParagraph"/>
              <w:spacing w:before="120"/>
            </w:pPr>
          </w:p>
          <w:p w14:paraId="14287429" w14:textId="6EFD0702" w:rsidR="00F30F9D" w:rsidRDefault="00F30F9D" w:rsidP="00F30F9D">
            <w:pPr>
              <w:pStyle w:val="ListParagraph"/>
              <w:spacing w:before="120"/>
            </w:pPr>
          </w:p>
          <w:p w14:paraId="7C02C7D1" w14:textId="11B892F1" w:rsidR="00F30F9D" w:rsidRDefault="00F30F9D" w:rsidP="00F30F9D">
            <w:pPr>
              <w:pStyle w:val="ListParagraph"/>
              <w:spacing w:before="120"/>
            </w:pPr>
          </w:p>
          <w:p w14:paraId="70E9DE52" w14:textId="5702E786" w:rsidR="00F30F9D" w:rsidRDefault="00F30F9D" w:rsidP="00F30F9D">
            <w:pPr>
              <w:pStyle w:val="ListParagraph"/>
              <w:spacing w:before="120"/>
            </w:pPr>
          </w:p>
          <w:p w14:paraId="2578E3B6" w14:textId="29C48367" w:rsidR="00F30F9D" w:rsidRDefault="00F30F9D" w:rsidP="00F30F9D">
            <w:pPr>
              <w:pStyle w:val="ListParagraph"/>
              <w:spacing w:before="120"/>
            </w:pPr>
          </w:p>
          <w:p w14:paraId="72F1C86D" w14:textId="40A2FEC6" w:rsidR="00F30F9D" w:rsidRDefault="00F30F9D" w:rsidP="00F30F9D">
            <w:pPr>
              <w:pStyle w:val="ListParagraph"/>
              <w:spacing w:before="120"/>
            </w:pPr>
          </w:p>
          <w:p w14:paraId="4814D177" w14:textId="61B48C68" w:rsidR="00F30F9D" w:rsidRDefault="00F30F9D" w:rsidP="00F30F9D">
            <w:pPr>
              <w:pStyle w:val="ListParagraph"/>
              <w:spacing w:before="120"/>
            </w:pPr>
          </w:p>
          <w:p w14:paraId="667B6B3D" w14:textId="27CDEDDC" w:rsidR="00F30F9D" w:rsidRDefault="00F30F9D" w:rsidP="00F30F9D">
            <w:pPr>
              <w:pStyle w:val="ListParagraph"/>
              <w:spacing w:before="120"/>
            </w:pPr>
          </w:p>
          <w:p w14:paraId="222ADD93" w14:textId="61832345" w:rsidR="00F30F9D" w:rsidRDefault="00F30F9D" w:rsidP="00F30F9D">
            <w:pPr>
              <w:pStyle w:val="ListParagraph"/>
              <w:spacing w:before="120"/>
            </w:pPr>
          </w:p>
          <w:p w14:paraId="7EED0A38" w14:textId="66AE05B8" w:rsidR="00F30F9D" w:rsidRDefault="00F30F9D" w:rsidP="00F30F9D">
            <w:pPr>
              <w:pStyle w:val="ListParagraph"/>
              <w:spacing w:before="120"/>
            </w:pPr>
          </w:p>
          <w:p w14:paraId="3D1E5BF4" w14:textId="50BA7FFF" w:rsidR="00F30F9D" w:rsidRDefault="00F30F9D" w:rsidP="00F30F9D">
            <w:pPr>
              <w:pStyle w:val="ListParagraph"/>
              <w:spacing w:before="120"/>
            </w:pPr>
          </w:p>
          <w:p w14:paraId="1DCD4A1B" w14:textId="67A0B9EF" w:rsidR="00F30F9D" w:rsidRDefault="00F30F9D" w:rsidP="00F30F9D">
            <w:pPr>
              <w:pStyle w:val="ListParagraph"/>
              <w:spacing w:before="120"/>
            </w:pPr>
          </w:p>
          <w:p w14:paraId="1C09F4A5" w14:textId="44FB2A38" w:rsidR="00F30F9D" w:rsidRDefault="00F30F9D" w:rsidP="00F30F9D">
            <w:pPr>
              <w:pStyle w:val="ListParagraph"/>
              <w:spacing w:before="120"/>
            </w:pPr>
          </w:p>
          <w:p w14:paraId="728F7CBC" w14:textId="05B122B3" w:rsidR="00F30F9D" w:rsidRDefault="00F30F9D" w:rsidP="00F30F9D">
            <w:pPr>
              <w:pStyle w:val="ListParagraph"/>
              <w:spacing w:before="120"/>
            </w:pPr>
          </w:p>
          <w:p w14:paraId="778CDDCD" w14:textId="72260B30" w:rsidR="00F30F9D" w:rsidRDefault="00F30F9D" w:rsidP="00F30F9D">
            <w:pPr>
              <w:pStyle w:val="ListParagraph"/>
              <w:spacing w:before="120"/>
            </w:pPr>
          </w:p>
          <w:p w14:paraId="38882B3F" w14:textId="5AEFDEA3" w:rsidR="00F30F9D" w:rsidRDefault="00F30F9D" w:rsidP="00F30F9D">
            <w:pPr>
              <w:pStyle w:val="ListParagraph"/>
              <w:spacing w:before="120"/>
            </w:pPr>
          </w:p>
          <w:p w14:paraId="78F17B8B" w14:textId="77777777" w:rsidR="00F30F9D" w:rsidRPr="004048B0" w:rsidRDefault="00F30F9D" w:rsidP="00F30F9D">
            <w:pPr>
              <w:pStyle w:val="Heading3"/>
            </w:pPr>
            <w:r w:rsidRPr="004048B0">
              <w:rPr>
                <w:lang w:eastAsia="en-AU"/>
              </w:rPr>
              <w:drawing>
                <wp:inline distT="0" distB="0" distL="0" distR="0" wp14:anchorId="7D37A931" wp14:editId="5B62AE9E">
                  <wp:extent cx="685800" cy="685800"/>
                  <wp:effectExtent l="0" t="0" r="0" b="0"/>
                  <wp:docPr id="15" name="Graphic 15" descr="Lis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Graphic 13" descr="List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0801BD" w14:textId="36A65BE3" w:rsidR="00F30F9D" w:rsidRDefault="00F30F9D" w:rsidP="00F30F9D">
            <w:pPr>
              <w:pStyle w:val="ListHeader"/>
            </w:pPr>
            <w:r>
              <w:t>Points of Analysis</w:t>
            </w:r>
          </w:p>
          <w:p w14:paraId="2D6D3435" w14:textId="6B969B96" w:rsidR="00F30F9D" w:rsidRDefault="00F30F9D" w:rsidP="00F30F9D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Are the Products Seasonal?</w:t>
            </w:r>
          </w:p>
          <w:p w14:paraId="5178AA72" w14:textId="74E0B542" w:rsidR="00F30F9D" w:rsidRDefault="00F30F9D" w:rsidP="00F30F9D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Do Customers repeat orders?</w:t>
            </w:r>
          </w:p>
          <w:p w14:paraId="1D2FC569" w14:textId="1726211A" w:rsidR="00F30F9D" w:rsidRDefault="00F30F9D" w:rsidP="00F30F9D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Which products are popular with who?</w:t>
            </w:r>
          </w:p>
          <w:p w14:paraId="2CD08EE1" w14:textId="248BB18F" w:rsidR="00E07F71" w:rsidRDefault="00E07F71" w:rsidP="00E07F71">
            <w:pPr>
              <w:spacing w:before="120"/>
            </w:pPr>
          </w:p>
          <w:p w14:paraId="1E276F67" w14:textId="69E97B96" w:rsidR="00E07F71" w:rsidRDefault="00E07F71" w:rsidP="00E07F71">
            <w:pPr>
              <w:spacing w:before="120"/>
            </w:pPr>
          </w:p>
          <w:p w14:paraId="3D371A09" w14:textId="05EE9E5E" w:rsidR="00E07F71" w:rsidRDefault="00E07F71" w:rsidP="00E07F71">
            <w:pPr>
              <w:spacing w:before="120"/>
            </w:pPr>
          </w:p>
          <w:p w14:paraId="2E3E407C" w14:textId="253CA1B3" w:rsidR="00E07F71" w:rsidRDefault="00E07F71" w:rsidP="00E07F71">
            <w:pPr>
              <w:spacing w:before="120"/>
            </w:pPr>
          </w:p>
          <w:p w14:paraId="221422E6" w14:textId="798BA758" w:rsidR="00E07F71" w:rsidRDefault="00E07F71" w:rsidP="00E07F71">
            <w:pPr>
              <w:spacing w:before="120"/>
            </w:pPr>
          </w:p>
          <w:p w14:paraId="7D9FDA58" w14:textId="78885A13" w:rsidR="00E07F71" w:rsidRDefault="00E07F71" w:rsidP="00E07F71">
            <w:pPr>
              <w:spacing w:before="120"/>
            </w:pPr>
          </w:p>
          <w:p w14:paraId="21F491B3" w14:textId="3E86512D" w:rsidR="00E07F71" w:rsidRDefault="00E07F71" w:rsidP="00E07F71">
            <w:pPr>
              <w:spacing w:before="120"/>
            </w:pPr>
          </w:p>
          <w:p w14:paraId="41E4FA53" w14:textId="086406DE" w:rsidR="00E07F71" w:rsidRDefault="00E07F71" w:rsidP="00E07F71">
            <w:pPr>
              <w:spacing w:before="120"/>
            </w:pPr>
          </w:p>
          <w:p w14:paraId="0068156B" w14:textId="340A6823" w:rsidR="00E07F71" w:rsidRDefault="00E07F71" w:rsidP="00E07F71">
            <w:pPr>
              <w:spacing w:before="120"/>
            </w:pPr>
          </w:p>
          <w:p w14:paraId="0E49DE63" w14:textId="42E52B65" w:rsidR="00E07F71" w:rsidRDefault="00E07F71" w:rsidP="00E07F71">
            <w:pPr>
              <w:spacing w:before="120"/>
            </w:pPr>
          </w:p>
          <w:p w14:paraId="6CBE9AB4" w14:textId="6741E380" w:rsidR="00E07F71" w:rsidRDefault="00E07F71" w:rsidP="00E07F71">
            <w:pPr>
              <w:spacing w:before="120"/>
            </w:pPr>
          </w:p>
          <w:p w14:paraId="65C185EE" w14:textId="4C3BF2E5" w:rsidR="00E07F71" w:rsidRDefault="00E07F71" w:rsidP="00E07F71">
            <w:pPr>
              <w:spacing w:before="120"/>
            </w:pPr>
          </w:p>
          <w:p w14:paraId="32E22990" w14:textId="29614225" w:rsidR="00E07F71" w:rsidRDefault="00E07F71" w:rsidP="00E07F71">
            <w:pPr>
              <w:spacing w:before="120"/>
            </w:pPr>
          </w:p>
          <w:p w14:paraId="13334E33" w14:textId="324BBC51" w:rsidR="00E07F71" w:rsidRDefault="00E07F71" w:rsidP="00E07F71">
            <w:pPr>
              <w:spacing w:before="120"/>
            </w:pPr>
          </w:p>
          <w:p w14:paraId="1E843556" w14:textId="50FEE9C6" w:rsidR="00E07F71" w:rsidRDefault="00E07F71" w:rsidP="00E07F71">
            <w:pPr>
              <w:spacing w:before="120"/>
            </w:pPr>
          </w:p>
          <w:p w14:paraId="5E5B4059" w14:textId="6DC073FD" w:rsidR="00E07F71" w:rsidRDefault="00E07F71" w:rsidP="00E07F71">
            <w:pPr>
              <w:spacing w:before="120"/>
            </w:pPr>
          </w:p>
          <w:p w14:paraId="0B2EB310" w14:textId="199833EC" w:rsidR="00E07F71" w:rsidRDefault="00E07F71" w:rsidP="00E07F71">
            <w:pPr>
              <w:spacing w:before="120"/>
            </w:pPr>
          </w:p>
          <w:p w14:paraId="7F0CA6AB" w14:textId="2362E855" w:rsidR="00E07F71" w:rsidRDefault="00E07F71" w:rsidP="00E07F71">
            <w:pPr>
              <w:spacing w:before="120"/>
            </w:pPr>
          </w:p>
          <w:p w14:paraId="2477C23F" w14:textId="2163BBA9" w:rsidR="00E07F71" w:rsidRDefault="00E07F71" w:rsidP="00E07F71">
            <w:pPr>
              <w:spacing w:before="120"/>
            </w:pPr>
          </w:p>
          <w:p w14:paraId="0A2314E5" w14:textId="7EE54824" w:rsidR="00E07F71" w:rsidRDefault="00E07F71" w:rsidP="00E07F71">
            <w:pPr>
              <w:spacing w:before="120"/>
            </w:pPr>
          </w:p>
          <w:p w14:paraId="3D0D7AB3" w14:textId="4928F4FA" w:rsidR="00E07F71" w:rsidRDefault="00E07F71" w:rsidP="00E07F71">
            <w:pPr>
              <w:spacing w:before="120"/>
            </w:pPr>
          </w:p>
          <w:p w14:paraId="434AED64" w14:textId="2C81F59D" w:rsidR="00E07F71" w:rsidRDefault="00E07F71" w:rsidP="00E07F71">
            <w:pPr>
              <w:spacing w:before="120"/>
            </w:pPr>
          </w:p>
          <w:p w14:paraId="10B84B2D" w14:textId="0928A73C" w:rsidR="00E07F71" w:rsidRDefault="00E07F71" w:rsidP="00E07F71">
            <w:pPr>
              <w:spacing w:before="120"/>
            </w:pPr>
          </w:p>
          <w:p w14:paraId="77A470E0" w14:textId="7A8B3789" w:rsidR="00E07F71" w:rsidRDefault="00E07F71" w:rsidP="00E07F71">
            <w:pPr>
              <w:spacing w:before="120"/>
            </w:pPr>
          </w:p>
          <w:p w14:paraId="49DE6DD7" w14:textId="7528C0AC" w:rsidR="00E07F71" w:rsidRDefault="00E07F71" w:rsidP="00E07F71">
            <w:pPr>
              <w:spacing w:before="120"/>
            </w:pPr>
          </w:p>
          <w:p w14:paraId="37747215" w14:textId="0949632D" w:rsidR="00E07F71" w:rsidRDefault="00E07F71" w:rsidP="00E07F71">
            <w:pPr>
              <w:spacing w:before="120"/>
            </w:pPr>
          </w:p>
          <w:p w14:paraId="5F6E7D21" w14:textId="2CC33547" w:rsidR="00E07F71" w:rsidRDefault="00E07F71" w:rsidP="00E07F71">
            <w:pPr>
              <w:spacing w:before="120"/>
            </w:pPr>
          </w:p>
          <w:p w14:paraId="57DFB9E9" w14:textId="3CEC06AC" w:rsidR="00E07F71" w:rsidRDefault="00E07F71" w:rsidP="00E07F71">
            <w:pPr>
              <w:spacing w:before="120"/>
            </w:pPr>
          </w:p>
          <w:p w14:paraId="45C8C4F5" w14:textId="4238C7FD" w:rsidR="00E07F71" w:rsidRDefault="00E07F71" w:rsidP="00E07F71">
            <w:pPr>
              <w:spacing w:before="120"/>
            </w:pPr>
          </w:p>
          <w:p w14:paraId="175D1EB6" w14:textId="6A6FF1E0" w:rsidR="00E07F71" w:rsidRDefault="00E07F71" w:rsidP="00E07F71">
            <w:pPr>
              <w:spacing w:before="120"/>
            </w:pPr>
          </w:p>
          <w:p w14:paraId="639EFC55" w14:textId="6543408A" w:rsidR="00E07F71" w:rsidRDefault="00E07F71" w:rsidP="00E07F71">
            <w:pPr>
              <w:spacing w:before="120"/>
            </w:pPr>
          </w:p>
          <w:p w14:paraId="600FCB0B" w14:textId="58ED47D3" w:rsidR="00E07F71" w:rsidRDefault="00E07F71" w:rsidP="00E07F71">
            <w:pPr>
              <w:spacing w:before="120"/>
            </w:pPr>
          </w:p>
          <w:p w14:paraId="21E959E6" w14:textId="102A83C8" w:rsidR="00E07F71" w:rsidRDefault="00E07F71" w:rsidP="00E07F71">
            <w:pPr>
              <w:spacing w:before="120"/>
            </w:pPr>
          </w:p>
          <w:p w14:paraId="4A0E3E1D" w14:textId="1F71A9B1" w:rsidR="00E07F71" w:rsidRDefault="00E07F71" w:rsidP="00E07F71">
            <w:pPr>
              <w:spacing w:before="120"/>
            </w:pPr>
          </w:p>
          <w:p w14:paraId="6687A5E5" w14:textId="3BD418D1" w:rsidR="00E07F71" w:rsidRDefault="00E07F71" w:rsidP="00E07F71">
            <w:pPr>
              <w:spacing w:before="120"/>
            </w:pPr>
          </w:p>
          <w:p w14:paraId="0ED5A6C3" w14:textId="54B22B1D" w:rsidR="009B1527" w:rsidRDefault="009B1527" w:rsidP="00E07F71">
            <w:pPr>
              <w:spacing w:before="120"/>
            </w:pPr>
          </w:p>
          <w:p w14:paraId="522CEB60" w14:textId="204E94AC" w:rsidR="009B1527" w:rsidRDefault="009B1527" w:rsidP="00E07F71">
            <w:pPr>
              <w:spacing w:before="120"/>
            </w:pPr>
          </w:p>
          <w:p w14:paraId="01AA5950" w14:textId="7F3108D5" w:rsidR="009B1527" w:rsidRDefault="009B1527" w:rsidP="00E07F71">
            <w:pPr>
              <w:spacing w:before="120"/>
            </w:pPr>
          </w:p>
          <w:p w14:paraId="172CCB1E" w14:textId="2C7906F4" w:rsidR="009B1527" w:rsidRDefault="009B1527" w:rsidP="00E07F71">
            <w:pPr>
              <w:spacing w:before="120"/>
            </w:pPr>
          </w:p>
          <w:p w14:paraId="3A0C9C4D" w14:textId="10D511C3" w:rsidR="009B1527" w:rsidRDefault="009B1527" w:rsidP="00E07F71">
            <w:pPr>
              <w:spacing w:before="120"/>
            </w:pPr>
          </w:p>
          <w:p w14:paraId="59172CDF" w14:textId="69214857" w:rsidR="009B1527" w:rsidRDefault="009B1527" w:rsidP="00E07F71">
            <w:pPr>
              <w:spacing w:before="120"/>
            </w:pPr>
          </w:p>
          <w:p w14:paraId="3CE12FEF" w14:textId="25F8C71B" w:rsidR="009B1527" w:rsidRDefault="009B1527" w:rsidP="00E07F71">
            <w:pPr>
              <w:spacing w:before="120"/>
            </w:pPr>
          </w:p>
          <w:p w14:paraId="53FB2422" w14:textId="64A61792" w:rsidR="009B1527" w:rsidRDefault="009B1527" w:rsidP="00E07F71">
            <w:pPr>
              <w:spacing w:before="120"/>
            </w:pPr>
          </w:p>
          <w:p w14:paraId="52E33978" w14:textId="72208CFA" w:rsidR="009B1527" w:rsidRDefault="009B1527" w:rsidP="00E07F71">
            <w:pPr>
              <w:spacing w:before="120"/>
            </w:pPr>
          </w:p>
          <w:p w14:paraId="65CD5199" w14:textId="10C04150" w:rsidR="009B1527" w:rsidRDefault="009B1527" w:rsidP="00E07F71">
            <w:pPr>
              <w:spacing w:before="120"/>
            </w:pPr>
          </w:p>
          <w:p w14:paraId="3A964EAA" w14:textId="335496DE" w:rsidR="009B1527" w:rsidRDefault="009B1527" w:rsidP="00E07F71">
            <w:pPr>
              <w:spacing w:before="120"/>
            </w:pPr>
          </w:p>
          <w:p w14:paraId="4F2C8496" w14:textId="79E74255" w:rsidR="009B1527" w:rsidRDefault="009B1527" w:rsidP="00E07F71">
            <w:pPr>
              <w:spacing w:before="120"/>
            </w:pPr>
          </w:p>
          <w:p w14:paraId="37E8C0E6" w14:textId="773D0182" w:rsidR="009B1527" w:rsidRDefault="009B1527" w:rsidP="00E07F71">
            <w:pPr>
              <w:spacing w:before="120"/>
            </w:pPr>
          </w:p>
          <w:p w14:paraId="7A6FBCC7" w14:textId="2BAA1581" w:rsidR="009B1527" w:rsidRDefault="009B1527" w:rsidP="00E07F71">
            <w:pPr>
              <w:spacing w:before="120"/>
            </w:pPr>
          </w:p>
          <w:p w14:paraId="3707CF67" w14:textId="41AC7E94" w:rsidR="009B1527" w:rsidRDefault="009B1527" w:rsidP="00E07F71">
            <w:pPr>
              <w:spacing w:before="120"/>
            </w:pPr>
          </w:p>
          <w:p w14:paraId="1180DDA4" w14:textId="17C3A94F" w:rsidR="009B1527" w:rsidRDefault="009B1527" w:rsidP="00E07F71">
            <w:pPr>
              <w:spacing w:before="120"/>
            </w:pPr>
          </w:p>
          <w:p w14:paraId="4842EF2D" w14:textId="0CC82B4F" w:rsidR="009B1527" w:rsidRDefault="009B1527" w:rsidP="00E07F71">
            <w:pPr>
              <w:spacing w:before="120"/>
            </w:pPr>
            <w:r w:rsidRPr="004048B0">
              <w:rPr>
                <w:noProof/>
                <w:lang w:eastAsia="en-AU"/>
              </w:rPr>
              <w:drawing>
                <wp:inline distT="0" distB="0" distL="0" distR="0" wp14:anchorId="50899035" wp14:editId="486E0F7B">
                  <wp:extent cx="685800" cy="685800"/>
                  <wp:effectExtent l="0" t="0" r="0" b="0"/>
                  <wp:docPr id="18" name="Graphic 18" descr="Bar graph with upward tre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r graph with upward tren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FBC0A" w14:textId="123F8503" w:rsidR="0081728C" w:rsidRDefault="0081728C" w:rsidP="0081728C">
            <w:pPr>
              <w:pStyle w:val="ListHeader"/>
            </w:pPr>
            <w:r>
              <w:t>Data Security</w:t>
            </w:r>
          </w:p>
          <w:p w14:paraId="133B28D9" w14:textId="7BD22457" w:rsidR="0081728C" w:rsidRDefault="0081728C" w:rsidP="0081728C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Need to be on site or connected to VPN</w:t>
            </w:r>
          </w:p>
          <w:p w14:paraId="47C92108" w14:textId="483D075A" w:rsidR="0081728C" w:rsidRDefault="0081728C" w:rsidP="0081728C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User must be Authorised on the SQL server.</w:t>
            </w:r>
          </w:p>
          <w:p w14:paraId="684FDA6A" w14:textId="0E92A90D" w:rsidR="0081728C" w:rsidRDefault="0081728C" w:rsidP="0081728C">
            <w:pPr>
              <w:pStyle w:val="ListParagraph"/>
              <w:numPr>
                <w:ilvl w:val="0"/>
                <w:numId w:val="9"/>
              </w:numPr>
              <w:spacing w:before="120"/>
            </w:pPr>
            <w:r>
              <w:t>Filters used within SQL to keep data relevant to the task</w:t>
            </w:r>
          </w:p>
          <w:p w14:paraId="7A5CB300" w14:textId="77777777" w:rsidR="0081728C" w:rsidRPr="0081728C" w:rsidRDefault="0081728C" w:rsidP="0081728C">
            <w:pPr>
              <w:pStyle w:val="ListHeader"/>
              <w:rPr>
                <w:sz w:val="22"/>
              </w:rPr>
            </w:pPr>
          </w:p>
          <w:p w14:paraId="271FEF8E" w14:textId="77777777" w:rsidR="00F30F9D" w:rsidRPr="004048B0" w:rsidRDefault="00F30F9D" w:rsidP="00F30F9D">
            <w:pPr>
              <w:pStyle w:val="ListHeader"/>
            </w:pPr>
          </w:p>
          <w:p w14:paraId="3F3CE962" w14:textId="1ED22A19" w:rsidR="00F30F9D" w:rsidRDefault="00F30F9D" w:rsidP="00F30F9D">
            <w:pPr>
              <w:pStyle w:val="ListParagraph"/>
              <w:spacing w:before="120"/>
            </w:pPr>
          </w:p>
          <w:p w14:paraId="7FA5BE38" w14:textId="147F72F1" w:rsidR="00F30F9D" w:rsidRDefault="00F30F9D" w:rsidP="00F30F9D">
            <w:pPr>
              <w:pStyle w:val="ListParagraph"/>
              <w:spacing w:before="120"/>
            </w:pPr>
          </w:p>
          <w:p w14:paraId="7869401E" w14:textId="78CDC46B" w:rsidR="00F30F9D" w:rsidRDefault="00F30F9D" w:rsidP="00F30F9D">
            <w:pPr>
              <w:pStyle w:val="ListParagraph"/>
              <w:spacing w:before="120"/>
            </w:pPr>
          </w:p>
          <w:p w14:paraId="08F53117" w14:textId="4168E857" w:rsidR="00F30F9D" w:rsidRDefault="00F30F9D" w:rsidP="00F30F9D">
            <w:pPr>
              <w:pStyle w:val="ListParagraph"/>
              <w:spacing w:before="120"/>
            </w:pPr>
          </w:p>
          <w:p w14:paraId="70A63927" w14:textId="33EB8E6C" w:rsidR="00F30F9D" w:rsidRDefault="00F30F9D" w:rsidP="00F30F9D">
            <w:pPr>
              <w:pStyle w:val="ListParagraph"/>
              <w:spacing w:before="120"/>
            </w:pPr>
          </w:p>
          <w:p w14:paraId="6EC38572" w14:textId="5DE359CD" w:rsidR="00F30F9D" w:rsidRDefault="00F30F9D" w:rsidP="00F30F9D">
            <w:pPr>
              <w:pStyle w:val="ListParagraph"/>
              <w:spacing w:before="120"/>
            </w:pPr>
          </w:p>
          <w:p w14:paraId="75F9032F" w14:textId="6CFC099F" w:rsidR="00F30F9D" w:rsidRDefault="00F30F9D" w:rsidP="00F30F9D">
            <w:pPr>
              <w:pStyle w:val="ListParagraph"/>
              <w:spacing w:before="120"/>
            </w:pPr>
          </w:p>
          <w:p w14:paraId="1C0A1A2A" w14:textId="4A9A8B68" w:rsidR="00F30F9D" w:rsidRDefault="00F30F9D" w:rsidP="00F30F9D">
            <w:pPr>
              <w:pStyle w:val="ListParagraph"/>
              <w:spacing w:before="120"/>
            </w:pPr>
          </w:p>
          <w:p w14:paraId="25E2FFEE" w14:textId="77777777" w:rsidR="00F30F9D" w:rsidRDefault="00F30F9D" w:rsidP="00F30F9D">
            <w:pPr>
              <w:pStyle w:val="ListParagraph"/>
              <w:spacing w:before="120"/>
            </w:pPr>
          </w:p>
          <w:p w14:paraId="5369ACE6" w14:textId="21298760" w:rsidR="00F30F9D" w:rsidRPr="004048B0" w:rsidRDefault="00F30F9D" w:rsidP="00F30F9D">
            <w:pPr>
              <w:pStyle w:val="ListParagraph"/>
              <w:spacing w:before="120"/>
            </w:pPr>
          </w:p>
        </w:tc>
        <w:tc>
          <w:tcPr>
            <w:tcW w:w="284" w:type="dxa"/>
            <w:vMerge w:val="restart"/>
          </w:tcPr>
          <w:p w14:paraId="181AC4EE" w14:textId="77777777" w:rsidR="00C17936" w:rsidRPr="004048B0" w:rsidRDefault="00C17936" w:rsidP="00500AC9">
            <w:pPr>
              <w:pStyle w:val="Heading2"/>
            </w:pPr>
          </w:p>
        </w:tc>
        <w:tc>
          <w:tcPr>
            <w:tcW w:w="8183" w:type="dxa"/>
          </w:tcPr>
          <w:p w14:paraId="56019BFA" w14:textId="0208D179" w:rsidR="00C17936" w:rsidRPr="004048B0" w:rsidRDefault="0060146E" w:rsidP="00FE44CB">
            <w:pPr>
              <w:pStyle w:val="Heading2"/>
            </w:pPr>
            <w:r>
              <w:t>The project</w:t>
            </w:r>
          </w:p>
        </w:tc>
      </w:tr>
      <w:tr w:rsidR="00510122" w:rsidRPr="004048B0" w14:paraId="39DC7DDD" w14:textId="77777777" w:rsidTr="00B15AD2">
        <w:trPr>
          <w:trHeight w:val="11808"/>
        </w:trPr>
        <w:tc>
          <w:tcPr>
            <w:tcW w:w="2835" w:type="dxa"/>
            <w:vMerge/>
          </w:tcPr>
          <w:p w14:paraId="50B9BFA9" w14:textId="77777777" w:rsidR="00C17936" w:rsidRPr="004048B0" w:rsidRDefault="00C17936" w:rsidP="00C17936">
            <w:pPr>
              <w:pStyle w:val="Heading3"/>
              <w:rPr>
                <w:lang w:eastAsia="en-AU"/>
              </w:rPr>
            </w:pPr>
          </w:p>
        </w:tc>
        <w:tc>
          <w:tcPr>
            <w:tcW w:w="284" w:type="dxa"/>
            <w:vMerge/>
          </w:tcPr>
          <w:p w14:paraId="00FA9076" w14:textId="77777777" w:rsidR="00C17936" w:rsidRPr="004048B0" w:rsidRDefault="00C17936" w:rsidP="00C17936">
            <w:pPr>
              <w:pStyle w:val="Heading2"/>
            </w:pPr>
          </w:p>
        </w:tc>
        <w:tc>
          <w:tcPr>
            <w:tcW w:w="8183" w:type="dxa"/>
          </w:tcPr>
          <w:p w14:paraId="2784BF15" w14:textId="70EA6B59" w:rsidR="00C17936" w:rsidRPr="004048B0" w:rsidRDefault="0060146E" w:rsidP="00C17936">
            <w:pPr>
              <w:pStyle w:val="Heading3"/>
            </w:pPr>
            <w:r>
              <w:t>Involving the user</w:t>
            </w:r>
            <w:r w:rsidR="00C17936" w:rsidRPr="004048B0">
              <w:t xml:space="preserve"> </w:t>
            </w:r>
          </w:p>
          <w:p w14:paraId="2AA355A8" w14:textId="6B6D6B1F" w:rsidR="00C17936" w:rsidRPr="00CC30FC" w:rsidRDefault="003D0EB4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Once I had got the basis for the report down if forwarded a copy to the Sales Rep to make sure that what was being done </w:t>
            </w:r>
            <w:r w:rsidR="00723E0F" w:rsidRPr="00CC30FC">
              <w:rPr>
                <w:sz w:val="24"/>
                <w:szCs w:val="24"/>
              </w:rPr>
              <w:t>fitted his requirements.</w:t>
            </w:r>
            <w:r w:rsidR="005216F5" w:rsidRPr="00CC30FC">
              <w:rPr>
                <w:sz w:val="24"/>
                <w:szCs w:val="24"/>
              </w:rPr>
              <w:t xml:space="preserve">  I sent the below </w:t>
            </w:r>
            <w:r w:rsidR="003D6BA0" w:rsidRPr="00CC30FC">
              <w:rPr>
                <w:sz w:val="24"/>
                <w:szCs w:val="24"/>
              </w:rPr>
              <w:t>e</w:t>
            </w:r>
            <w:r w:rsidR="005216F5" w:rsidRPr="00CC30FC">
              <w:rPr>
                <w:sz w:val="24"/>
                <w:szCs w:val="24"/>
              </w:rPr>
              <w:t>mail to the rep</w:t>
            </w:r>
            <w:r w:rsidR="00F803A1" w:rsidRPr="00CC30FC">
              <w:rPr>
                <w:sz w:val="24"/>
                <w:szCs w:val="24"/>
              </w:rPr>
              <w:t xml:space="preserve">, as well as </w:t>
            </w:r>
            <w:r w:rsidR="00537748" w:rsidRPr="00CC30FC">
              <w:rPr>
                <w:sz w:val="24"/>
                <w:szCs w:val="24"/>
              </w:rPr>
              <w:t>clarifying a few points.</w:t>
            </w:r>
          </w:p>
          <w:p w14:paraId="58BAB136" w14:textId="0D2D5936" w:rsidR="00E15A1C" w:rsidRPr="00CC30FC" w:rsidRDefault="00E15A1C" w:rsidP="00C17936">
            <w:pPr>
              <w:rPr>
                <w:sz w:val="24"/>
                <w:szCs w:val="24"/>
              </w:rPr>
            </w:pPr>
          </w:p>
          <w:p w14:paraId="1FC41202" w14:textId="0FD1A544" w:rsidR="00E15A1C" w:rsidRPr="00CC30FC" w:rsidRDefault="003D6BA0" w:rsidP="00C17936">
            <w:pPr>
              <w:rPr>
                <w:sz w:val="24"/>
                <w:szCs w:val="24"/>
              </w:rPr>
            </w:pPr>
            <w:r w:rsidRPr="00CC30FC">
              <w:rPr>
                <w:noProof/>
                <w:sz w:val="24"/>
                <w:szCs w:val="24"/>
              </w:rPr>
              <w:drawing>
                <wp:inline distT="0" distB="0" distL="0" distR="0" wp14:anchorId="78BDCB49" wp14:editId="3FB742DE">
                  <wp:extent cx="4581525" cy="2472751"/>
                  <wp:effectExtent l="0" t="0" r="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52" cy="249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3A04AB" w14:textId="1ED1FD06" w:rsidR="005216F5" w:rsidRPr="00CC30FC" w:rsidRDefault="005216F5" w:rsidP="00C17936">
            <w:pPr>
              <w:rPr>
                <w:sz w:val="24"/>
                <w:szCs w:val="24"/>
              </w:rPr>
            </w:pPr>
          </w:p>
          <w:p w14:paraId="78E48E0B" w14:textId="42213E7E" w:rsidR="005216F5" w:rsidRPr="00CC30FC" w:rsidRDefault="00A61AC5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At this stage the sheet looked like the below.</w:t>
            </w:r>
          </w:p>
          <w:p w14:paraId="10673999" w14:textId="77777777" w:rsidR="000C3202" w:rsidRPr="00CC30FC" w:rsidRDefault="000C3202" w:rsidP="00C17936">
            <w:pPr>
              <w:rPr>
                <w:sz w:val="24"/>
                <w:szCs w:val="24"/>
              </w:rPr>
            </w:pPr>
          </w:p>
          <w:p w14:paraId="6B024636" w14:textId="3E6C555D" w:rsidR="00A76015" w:rsidRPr="00CC30FC" w:rsidRDefault="00A76015" w:rsidP="00C17936">
            <w:pPr>
              <w:rPr>
                <w:sz w:val="24"/>
                <w:szCs w:val="24"/>
              </w:rPr>
            </w:pPr>
            <w:r w:rsidRPr="00CC30FC">
              <w:rPr>
                <w:noProof/>
                <w:sz w:val="24"/>
                <w:szCs w:val="24"/>
              </w:rPr>
              <w:drawing>
                <wp:inline distT="0" distB="0" distL="0" distR="0" wp14:anchorId="5D13B244" wp14:editId="732A45B8">
                  <wp:extent cx="4667885" cy="2436377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980" cy="245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9E8E1" w14:textId="614A5D9F" w:rsidR="00C17936" w:rsidRPr="00CC30FC" w:rsidRDefault="00C17936" w:rsidP="00C17936">
            <w:pPr>
              <w:rPr>
                <w:sz w:val="24"/>
                <w:szCs w:val="24"/>
              </w:rPr>
            </w:pPr>
          </w:p>
          <w:p w14:paraId="7CF68C7A" w14:textId="64E6AD2A" w:rsidR="00A76015" w:rsidRPr="00CC30FC" w:rsidRDefault="004A07F9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As you can </w:t>
            </w:r>
            <w:r w:rsidR="004F273C" w:rsidRPr="00CC30FC">
              <w:rPr>
                <w:sz w:val="24"/>
                <w:szCs w:val="24"/>
              </w:rPr>
              <w:t>see,</w:t>
            </w:r>
            <w:r w:rsidRPr="00CC30FC">
              <w:rPr>
                <w:sz w:val="24"/>
                <w:szCs w:val="24"/>
              </w:rPr>
              <w:t xml:space="preserve"> I have removed the tabs and the bottom and replaced them with a filter In the top </w:t>
            </w:r>
            <w:r w:rsidR="00A2781E" w:rsidRPr="00CC30FC">
              <w:rPr>
                <w:sz w:val="24"/>
                <w:szCs w:val="24"/>
              </w:rPr>
              <w:t>left-hand</w:t>
            </w:r>
            <w:r w:rsidRPr="00CC30FC">
              <w:rPr>
                <w:sz w:val="24"/>
                <w:szCs w:val="24"/>
              </w:rPr>
              <w:t xml:space="preserve"> corner of the report</w:t>
            </w:r>
            <w:r w:rsidR="004F273C" w:rsidRPr="00CC30FC">
              <w:rPr>
                <w:sz w:val="24"/>
                <w:szCs w:val="24"/>
              </w:rPr>
              <w:t xml:space="preserve"> for each of the ranges.</w:t>
            </w:r>
          </w:p>
          <w:p w14:paraId="0AD3B937" w14:textId="77752B06" w:rsidR="004F273C" w:rsidRPr="00CC30FC" w:rsidRDefault="004F273C" w:rsidP="00C17936">
            <w:pPr>
              <w:rPr>
                <w:sz w:val="24"/>
                <w:szCs w:val="24"/>
              </w:rPr>
            </w:pPr>
          </w:p>
          <w:p w14:paraId="65008049" w14:textId="1D90FC8A" w:rsidR="004F273C" w:rsidRPr="00CC30FC" w:rsidRDefault="0086391F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I have also added a time slicer so that specific periods can be selected to make the data more manageable for the user.</w:t>
            </w:r>
            <w:r w:rsidR="00696C63" w:rsidRPr="00CC30FC">
              <w:rPr>
                <w:sz w:val="24"/>
                <w:szCs w:val="24"/>
              </w:rPr>
              <w:t xml:space="preserve"> The only column at the minute affected </w:t>
            </w:r>
            <w:r w:rsidR="00696C63" w:rsidRPr="00CC30FC">
              <w:rPr>
                <w:sz w:val="24"/>
                <w:szCs w:val="24"/>
              </w:rPr>
              <w:lastRenderedPageBreak/>
              <w:t xml:space="preserve">by the time slicer is </w:t>
            </w:r>
            <w:r w:rsidR="00A52F13" w:rsidRPr="00CC30FC">
              <w:rPr>
                <w:sz w:val="24"/>
                <w:szCs w:val="24"/>
              </w:rPr>
              <w:t>the TotalQty Column.  This shows the Qty sold for the period selected.</w:t>
            </w:r>
            <w:r w:rsidR="00213A4B" w:rsidRPr="00CC30FC">
              <w:rPr>
                <w:sz w:val="24"/>
                <w:szCs w:val="24"/>
              </w:rPr>
              <w:t xml:space="preserve">  The time slicer </w:t>
            </w:r>
            <w:r w:rsidR="00587E76" w:rsidRPr="00CC30FC">
              <w:rPr>
                <w:sz w:val="24"/>
                <w:szCs w:val="24"/>
              </w:rPr>
              <w:t>can also</w:t>
            </w:r>
            <w:r w:rsidR="00213A4B" w:rsidRPr="00CC30FC">
              <w:rPr>
                <w:sz w:val="24"/>
                <w:szCs w:val="24"/>
              </w:rPr>
              <w:t xml:space="preserve"> be used to show Years</w:t>
            </w:r>
            <w:r w:rsidR="00DB61A5" w:rsidRPr="00CC30FC">
              <w:rPr>
                <w:sz w:val="24"/>
                <w:szCs w:val="24"/>
              </w:rPr>
              <w:t xml:space="preserve">, Quarters, </w:t>
            </w:r>
            <w:r w:rsidR="000C3202" w:rsidRPr="00CC30FC">
              <w:rPr>
                <w:sz w:val="24"/>
                <w:szCs w:val="24"/>
              </w:rPr>
              <w:t>Months</w:t>
            </w:r>
            <w:r w:rsidR="00DB61A5" w:rsidRPr="00CC30FC">
              <w:rPr>
                <w:sz w:val="24"/>
                <w:szCs w:val="24"/>
              </w:rPr>
              <w:t xml:space="preserve"> and days making it easy to </w:t>
            </w:r>
            <w:r w:rsidR="004C2404" w:rsidRPr="00CC30FC">
              <w:rPr>
                <w:sz w:val="24"/>
                <w:szCs w:val="24"/>
              </w:rPr>
              <w:t>display whatever period you like on the sheet.</w:t>
            </w:r>
          </w:p>
          <w:p w14:paraId="53C36CA3" w14:textId="4DA36858" w:rsidR="00FE3D6E" w:rsidRPr="00CC30FC" w:rsidRDefault="001E7B47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>The Sales Rep replied with the following email.</w:t>
            </w:r>
          </w:p>
          <w:p w14:paraId="10E6DC13" w14:textId="03959228" w:rsidR="001E7B47" w:rsidRPr="00CC30FC" w:rsidRDefault="001E7B47" w:rsidP="00C17936">
            <w:pPr>
              <w:rPr>
                <w:sz w:val="24"/>
                <w:szCs w:val="24"/>
              </w:rPr>
            </w:pPr>
          </w:p>
          <w:p w14:paraId="1C14C66D" w14:textId="19FDB700" w:rsidR="001E7B47" w:rsidRPr="00CC30FC" w:rsidRDefault="008B52F4" w:rsidP="00C17936">
            <w:pPr>
              <w:rPr>
                <w:sz w:val="24"/>
                <w:szCs w:val="24"/>
              </w:rPr>
            </w:pPr>
            <w:r w:rsidRPr="00CC30FC">
              <w:rPr>
                <w:noProof/>
                <w:sz w:val="24"/>
                <w:szCs w:val="24"/>
              </w:rPr>
              <w:drawing>
                <wp:inline distT="0" distB="0" distL="0" distR="0" wp14:anchorId="35622E40" wp14:editId="0C9E4683">
                  <wp:extent cx="4458713" cy="115224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7449" cy="1177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35A63" w14:textId="6214C121" w:rsidR="00FE3D6E" w:rsidRPr="00CC30FC" w:rsidRDefault="00FE3D6E" w:rsidP="00C17936">
            <w:pPr>
              <w:rPr>
                <w:sz w:val="24"/>
                <w:szCs w:val="24"/>
              </w:rPr>
            </w:pPr>
          </w:p>
          <w:p w14:paraId="5141E7C7" w14:textId="4DB74122" w:rsidR="008B52F4" w:rsidRPr="00CC30FC" w:rsidRDefault="009A3FD4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A meeting was subsequently held on Teams.  We agreed that the best way to calculate the Stock cover was to </w:t>
            </w:r>
            <w:r w:rsidR="002A1A17" w:rsidRPr="00CC30FC">
              <w:rPr>
                <w:sz w:val="24"/>
                <w:szCs w:val="24"/>
              </w:rPr>
              <w:t xml:space="preserve">divide the amount of free stock by the </w:t>
            </w:r>
            <w:r w:rsidR="0024098E" w:rsidRPr="00CC30FC">
              <w:rPr>
                <w:sz w:val="24"/>
                <w:szCs w:val="24"/>
              </w:rPr>
              <w:t>Average Monthly Sales.</w:t>
            </w:r>
          </w:p>
          <w:p w14:paraId="0A4A86BA" w14:textId="681F4B16" w:rsidR="0024098E" w:rsidRPr="00CC30FC" w:rsidRDefault="0024098E" w:rsidP="00C17936">
            <w:pPr>
              <w:rPr>
                <w:sz w:val="24"/>
                <w:szCs w:val="24"/>
              </w:rPr>
            </w:pPr>
          </w:p>
          <w:p w14:paraId="2D255FA7" w14:textId="1EC483CA" w:rsidR="00F64EC6" w:rsidRPr="00CC30FC" w:rsidRDefault="0024098E" w:rsidP="00C17936">
            <w:pPr>
              <w:rPr>
                <w:sz w:val="24"/>
                <w:szCs w:val="24"/>
              </w:rPr>
            </w:pPr>
            <w:r w:rsidRPr="00CC30FC">
              <w:rPr>
                <w:sz w:val="24"/>
                <w:szCs w:val="24"/>
              </w:rPr>
              <w:t xml:space="preserve">The Average monthly sales we agreed to calculate by </w:t>
            </w:r>
            <w:r w:rsidR="00C918E0" w:rsidRPr="00CC30FC">
              <w:rPr>
                <w:sz w:val="24"/>
                <w:szCs w:val="24"/>
              </w:rPr>
              <w:t xml:space="preserve">dividing the </w:t>
            </w:r>
            <w:r w:rsidR="008C7F63" w:rsidRPr="00CC30FC">
              <w:rPr>
                <w:sz w:val="24"/>
                <w:szCs w:val="24"/>
              </w:rPr>
              <w:t xml:space="preserve">Sum of the amount sold over the last </w:t>
            </w:r>
            <w:r w:rsidR="00873A53" w:rsidRPr="00CC30FC">
              <w:rPr>
                <w:sz w:val="24"/>
                <w:szCs w:val="24"/>
              </w:rPr>
              <w:t>twelve</w:t>
            </w:r>
            <w:r w:rsidR="008C7F63" w:rsidRPr="00CC30FC">
              <w:rPr>
                <w:sz w:val="24"/>
                <w:szCs w:val="24"/>
              </w:rPr>
              <w:t xml:space="preserve"> </w:t>
            </w:r>
            <w:r w:rsidR="00283080" w:rsidRPr="00CC30FC">
              <w:rPr>
                <w:sz w:val="24"/>
                <w:szCs w:val="24"/>
              </w:rPr>
              <w:t xml:space="preserve">months </w:t>
            </w:r>
            <w:r w:rsidR="008C7F63" w:rsidRPr="00CC30FC">
              <w:rPr>
                <w:sz w:val="24"/>
                <w:szCs w:val="24"/>
              </w:rPr>
              <w:t xml:space="preserve">by </w:t>
            </w:r>
            <w:r w:rsidR="00283080" w:rsidRPr="00CC30FC">
              <w:rPr>
                <w:sz w:val="24"/>
                <w:szCs w:val="24"/>
              </w:rPr>
              <w:t>12</w:t>
            </w:r>
            <w:r w:rsidR="008C7F63" w:rsidRPr="00CC30FC">
              <w:rPr>
                <w:sz w:val="24"/>
                <w:szCs w:val="24"/>
              </w:rPr>
              <w:t>.</w:t>
            </w:r>
          </w:p>
          <w:p w14:paraId="6B8FF7B9" w14:textId="77777777" w:rsidR="00423E41" w:rsidRPr="004048B0" w:rsidRDefault="00423E41" w:rsidP="00C17936"/>
          <w:p w14:paraId="1807F5F1" w14:textId="118FDEC5" w:rsidR="00C17936" w:rsidRPr="004048B0" w:rsidRDefault="009C3A2F" w:rsidP="00C17936">
            <w:pPr>
              <w:pStyle w:val="Heading3"/>
            </w:pPr>
            <w:r>
              <w:t>Final Version</w:t>
            </w:r>
          </w:p>
          <w:p w14:paraId="0472D374" w14:textId="07CDE6A7" w:rsidR="00C17936" w:rsidRDefault="00755782" w:rsidP="00C179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After playing around with the Data I came up with what I believe is the best way of viewing the </w:t>
            </w:r>
            <w:r w:rsidR="00225C75">
              <w:rPr>
                <w:sz w:val="24"/>
                <w:szCs w:val="24"/>
              </w:rPr>
              <w:t>data.</w:t>
            </w:r>
          </w:p>
          <w:p w14:paraId="01164BBF" w14:textId="4F647EE8" w:rsidR="00225C75" w:rsidRDefault="00225C75" w:rsidP="00C17936">
            <w:pPr>
              <w:rPr>
                <w:sz w:val="24"/>
                <w:szCs w:val="24"/>
              </w:rPr>
            </w:pPr>
          </w:p>
          <w:p w14:paraId="5D655DAD" w14:textId="7681EA2F" w:rsidR="00225C75" w:rsidRPr="00C618AE" w:rsidRDefault="00225C75" w:rsidP="00C1793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created an excel sheet with 3 tabs.  The first Tab shows the qty of each item purchased by </w:t>
            </w:r>
            <w:r w:rsidR="00221CD0">
              <w:rPr>
                <w:sz w:val="24"/>
                <w:szCs w:val="24"/>
              </w:rPr>
              <w:t xml:space="preserve">each customer in the group.  The second tab is a kind of stock page.  It gives the amount of physical stock, </w:t>
            </w:r>
            <w:r w:rsidR="007D14F3">
              <w:rPr>
                <w:sz w:val="24"/>
                <w:szCs w:val="24"/>
              </w:rPr>
              <w:t>The quantity on Purchase order, when the next Purchase order is due in</w:t>
            </w:r>
            <w:r w:rsidR="00767BA3">
              <w:rPr>
                <w:sz w:val="24"/>
                <w:szCs w:val="24"/>
              </w:rPr>
              <w:t xml:space="preserve"> as well as showing what is reserved to PO and what is reserved to physical stock.  The third Tab is a top ten Customers within the group</w:t>
            </w:r>
            <w:r w:rsidR="00FB10E0">
              <w:rPr>
                <w:sz w:val="24"/>
                <w:szCs w:val="24"/>
              </w:rPr>
              <w:t xml:space="preserve"> based on quantity purchased.</w:t>
            </w:r>
          </w:p>
          <w:p w14:paraId="4426C5C2" w14:textId="77777777" w:rsidR="00C17936" w:rsidRPr="004048B0" w:rsidRDefault="00C17936" w:rsidP="00C17936">
            <w:r w:rsidRPr="004048B0">
              <w:t xml:space="preserve"> </w:t>
            </w:r>
          </w:p>
          <w:p w14:paraId="1E7D7B4B" w14:textId="19397953" w:rsidR="00C17936" w:rsidRPr="004048B0" w:rsidRDefault="00BB2310" w:rsidP="00C17936">
            <w:pPr>
              <w:pStyle w:val="Heading3"/>
            </w:pPr>
            <w:r>
              <w:t>How the data is disseminated</w:t>
            </w:r>
            <w:r w:rsidR="00C17936" w:rsidRPr="004048B0">
              <w:t xml:space="preserve"> </w:t>
            </w:r>
          </w:p>
          <w:p w14:paraId="7B611760" w14:textId="77777777" w:rsidR="00C17936" w:rsidRDefault="00F24961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As mentioned above, </w:t>
            </w:r>
            <w:r w:rsidR="001B3AC5">
              <w:rPr>
                <w:sz w:val="24"/>
                <w:szCs w:val="24"/>
              </w:rPr>
              <w:t>the data is disseminated across three different tabs using pivot tables on all the sheets and a bar chart on the third sheet to accompany the pivot.  And to fill what was quite a large blank space.</w:t>
            </w:r>
          </w:p>
          <w:p w14:paraId="381F2E38" w14:textId="77777777" w:rsidR="009332A8" w:rsidRDefault="009332A8" w:rsidP="00F24961">
            <w:pPr>
              <w:rPr>
                <w:sz w:val="24"/>
                <w:szCs w:val="24"/>
              </w:rPr>
            </w:pPr>
          </w:p>
          <w:p w14:paraId="29DD328E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7ED4CABC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7B6F839F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68718B56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53C33CD2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388659D4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0EAC70E7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66046A40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392C65BA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0765CB5E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1AF0644F" w14:textId="77777777" w:rsidR="00512189" w:rsidRDefault="00512189" w:rsidP="00F24961">
            <w:pPr>
              <w:rPr>
                <w:sz w:val="24"/>
                <w:szCs w:val="24"/>
              </w:rPr>
            </w:pPr>
          </w:p>
          <w:p w14:paraId="16AB2E38" w14:textId="77777777" w:rsidR="00E92266" w:rsidRDefault="00E92266" w:rsidP="00F24961">
            <w:pPr>
              <w:rPr>
                <w:sz w:val="24"/>
                <w:szCs w:val="24"/>
              </w:rPr>
            </w:pPr>
          </w:p>
          <w:p w14:paraId="0B8B38B0" w14:textId="51F09C5B" w:rsidR="009332A8" w:rsidRDefault="009332A8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On the first Tab we have </w:t>
            </w:r>
            <w:r w:rsidR="000D2B05">
              <w:rPr>
                <w:sz w:val="24"/>
                <w:szCs w:val="24"/>
              </w:rPr>
              <w:t xml:space="preserve">Customer and </w:t>
            </w:r>
            <w:r w:rsidR="002C175E">
              <w:rPr>
                <w:sz w:val="24"/>
                <w:szCs w:val="24"/>
              </w:rPr>
              <w:t>Quantity’s</w:t>
            </w:r>
            <w:r w:rsidR="000D2B05">
              <w:rPr>
                <w:sz w:val="24"/>
                <w:szCs w:val="24"/>
              </w:rPr>
              <w:t>.</w:t>
            </w:r>
            <w:r w:rsidR="00085120" w:rsidRPr="004048B0">
              <w:rPr>
                <w:lang w:eastAsia="en-AU"/>
              </w:rPr>
              <w:t xml:space="preserve"> </w:t>
            </w:r>
          </w:p>
          <w:p w14:paraId="57C37C55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7F333957" w14:textId="77777777" w:rsidR="00183386" w:rsidRDefault="00183386" w:rsidP="00F2496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7CE726" wp14:editId="65F1B5D2">
                  <wp:extent cx="4615182" cy="232853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8966" cy="2350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7DBCEC" w14:textId="77777777" w:rsidR="002C175E" w:rsidRDefault="002C175E" w:rsidP="00F24961">
            <w:pPr>
              <w:rPr>
                <w:sz w:val="24"/>
                <w:szCs w:val="24"/>
              </w:rPr>
            </w:pPr>
          </w:p>
          <w:p w14:paraId="146831BC" w14:textId="77777777" w:rsidR="002C175E" w:rsidRDefault="002C175E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 you can see from the above image</w:t>
            </w:r>
            <w:r w:rsidR="00BC1513">
              <w:rPr>
                <w:sz w:val="24"/>
                <w:szCs w:val="24"/>
              </w:rPr>
              <w:t xml:space="preserve"> there are nine columns in total.</w:t>
            </w:r>
            <w:r w:rsidR="00EE26CB">
              <w:rPr>
                <w:sz w:val="24"/>
                <w:szCs w:val="24"/>
              </w:rPr>
              <w:t xml:space="preserve">  If you were to expand on the description column it would reveal the customers that have purchased that product in the time frame selected.</w:t>
            </w:r>
          </w:p>
          <w:p w14:paraId="0A7DC097" w14:textId="77777777" w:rsidR="00594A47" w:rsidRDefault="00594A47" w:rsidP="00F24961">
            <w:pPr>
              <w:rPr>
                <w:sz w:val="24"/>
                <w:szCs w:val="24"/>
              </w:rPr>
            </w:pPr>
          </w:p>
          <w:p w14:paraId="284F4356" w14:textId="77777777" w:rsidR="00594A47" w:rsidRDefault="00594A47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Then we have the Earliest Invoice Date column.  This is the date of the first purchase for this product</w:t>
            </w:r>
            <w:r w:rsidR="006E0CA6">
              <w:rPr>
                <w:sz w:val="24"/>
                <w:szCs w:val="24"/>
              </w:rPr>
              <w:t>, followed how many were purchased on that initial invoice.</w:t>
            </w:r>
            <w:r w:rsidR="0069700C">
              <w:rPr>
                <w:sz w:val="24"/>
                <w:szCs w:val="24"/>
              </w:rPr>
              <w:t xml:space="preserve"> This column ignores the time slicer.</w:t>
            </w:r>
          </w:p>
          <w:p w14:paraId="6B5B701F" w14:textId="77777777" w:rsidR="0069700C" w:rsidRDefault="0069700C" w:rsidP="00F24961">
            <w:pPr>
              <w:rPr>
                <w:sz w:val="24"/>
                <w:szCs w:val="24"/>
              </w:rPr>
            </w:pPr>
          </w:p>
          <w:p w14:paraId="1F41B528" w14:textId="77777777" w:rsidR="0069700C" w:rsidRDefault="00CE7DCF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next column also ignores the time slicer.  This shows a total quantity of units sold</w:t>
            </w:r>
            <w:r w:rsidR="00E71460">
              <w:rPr>
                <w:sz w:val="24"/>
                <w:szCs w:val="24"/>
              </w:rPr>
              <w:t xml:space="preserve"> to date.  When expanded it will show </w:t>
            </w:r>
            <w:r w:rsidR="00C12D68">
              <w:rPr>
                <w:sz w:val="24"/>
                <w:szCs w:val="24"/>
              </w:rPr>
              <w:t xml:space="preserve">the total </w:t>
            </w:r>
            <w:r w:rsidR="001706FC">
              <w:rPr>
                <w:sz w:val="24"/>
                <w:szCs w:val="24"/>
              </w:rPr>
              <w:t>quantity to date</w:t>
            </w:r>
            <w:r w:rsidR="00C12D68">
              <w:rPr>
                <w:sz w:val="24"/>
                <w:szCs w:val="24"/>
              </w:rPr>
              <w:t xml:space="preserve"> for each customer that has purchased </w:t>
            </w:r>
            <w:r w:rsidR="001706FC">
              <w:rPr>
                <w:sz w:val="24"/>
                <w:szCs w:val="24"/>
              </w:rPr>
              <w:t>the product.</w:t>
            </w:r>
          </w:p>
          <w:p w14:paraId="527882FF" w14:textId="77777777" w:rsidR="006539A6" w:rsidRDefault="006539A6" w:rsidP="00F24961">
            <w:pPr>
              <w:rPr>
                <w:sz w:val="24"/>
                <w:szCs w:val="24"/>
              </w:rPr>
            </w:pPr>
          </w:p>
          <w:p w14:paraId="10EB9D92" w14:textId="3E410ED4" w:rsidR="006539A6" w:rsidRDefault="006539A6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final 3 columns all filter to the date slicer at the top of the sheet</w:t>
            </w:r>
            <w:r w:rsidR="008427A7">
              <w:rPr>
                <w:sz w:val="24"/>
                <w:szCs w:val="24"/>
              </w:rPr>
              <w:t xml:space="preserve"> and so are representative of the </w:t>
            </w:r>
            <w:r w:rsidR="004C0FA4">
              <w:rPr>
                <w:sz w:val="24"/>
                <w:szCs w:val="24"/>
              </w:rPr>
              <w:t xml:space="preserve">period selected.  The first of these is the quantity sold in that period, </w:t>
            </w:r>
            <w:r w:rsidR="00A421ED">
              <w:rPr>
                <w:sz w:val="24"/>
                <w:szCs w:val="24"/>
              </w:rPr>
              <w:t>followed</w:t>
            </w:r>
            <w:r w:rsidR="006918BC">
              <w:rPr>
                <w:sz w:val="24"/>
                <w:szCs w:val="24"/>
              </w:rPr>
              <w:t xml:space="preserve"> by the quantity sold in the same period last year and a count of the number of customers that have purchased</w:t>
            </w:r>
            <w:r w:rsidR="00694D31">
              <w:rPr>
                <w:sz w:val="24"/>
                <w:szCs w:val="24"/>
              </w:rPr>
              <w:t xml:space="preserve"> the product in the selected period.</w:t>
            </w:r>
          </w:p>
          <w:p w14:paraId="7A33243B" w14:textId="77777777" w:rsidR="00A421ED" w:rsidRDefault="00A421ED" w:rsidP="00F24961">
            <w:pPr>
              <w:rPr>
                <w:sz w:val="24"/>
                <w:szCs w:val="24"/>
              </w:rPr>
            </w:pPr>
          </w:p>
          <w:p w14:paraId="42D5CB4B" w14:textId="09769066" w:rsidR="00A421ED" w:rsidRDefault="00A421ED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second Tab is </w:t>
            </w:r>
            <w:r w:rsidR="00450B18">
              <w:rPr>
                <w:sz w:val="24"/>
                <w:szCs w:val="24"/>
              </w:rPr>
              <w:t xml:space="preserve">essentially a quick reference stock </w:t>
            </w:r>
            <w:r w:rsidR="009627B1">
              <w:rPr>
                <w:sz w:val="24"/>
                <w:szCs w:val="24"/>
              </w:rPr>
              <w:t>page,</w:t>
            </w:r>
            <w:r w:rsidR="00E4215E">
              <w:rPr>
                <w:sz w:val="24"/>
                <w:szCs w:val="24"/>
              </w:rPr>
              <w:t xml:space="preserve"> and the data is again </w:t>
            </w:r>
            <w:r w:rsidR="009627B1">
              <w:rPr>
                <w:sz w:val="24"/>
                <w:szCs w:val="24"/>
              </w:rPr>
              <w:t>disseminated</w:t>
            </w:r>
            <w:r w:rsidR="00E4215E">
              <w:rPr>
                <w:sz w:val="24"/>
                <w:szCs w:val="24"/>
              </w:rPr>
              <w:t xml:space="preserve"> through a pivot table</w:t>
            </w:r>
            <w:r w:rsidR="00450B18">
              <w:rPr>
                <w:sz w:val="24"/>
                <w:szCs w:val="24"/>
              </w:rPr>
              <w:t>.</w:t>
            </w:r>
          </w:p>
          <w:p w14:paraId="4B606263" w14:textId="77777777" w:rsidR="00694E45" w:rsidRDefault="00694E45" w:rsidP="00F24961">
            <w:pPr>
              <w:rPr>
                <w:sz w:val="24"/>
                <w:szCs w:val="24"/>
              </w:rPr>
            </w:pPr>
          </w:p>
          <w:p w14:paraId="24931E79" w14:textId="77777777" w:rsidR="00694E45" w:rsidRDefault="00694E45" w:rsidP="00F2496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82707D8" wp14:editId="74ED7981">
                  <wp:extent cx="4954270" cy="1361507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7315" cy="138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3B4297" w14:textId="77777777" w:rsidR="00F37792" w:rsidRDefault="00F37792" w:rsidP="00F24961">
            <w:pPr>
              <w:rPr>
                <w:sz w:val="24"/>
                <w:szCs w:val="24"/>
              </w:rPr>
            </w:pPr>
          </w:p>
          <w:p w14:paraId="5BFE5B38" w14:textId="77777777" w:rsidR="00E4215E" w:rsidRDefault="00B13B0C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this sheet we have</w:t>
            </w:r>
            <w:r w:rsidR="001F6517">
              <w:rPr>
                <w:sz w:val="24"/>
                <w:szCs w:val="24"/>
              </w:rPr>
              <w:t xml:space="preserve"> </w:t>
            </w:r>
            <w:r w:rsidR="009627B1">
              <w:rPr>
                <w:sz w:val="24"/>
                <w:szCs w:val="24"/>
              </w:rPr>
              <w:t>the</w:t>
            </w:r>
            <w:r w:rsidR="001F6517">
              <w:rPr>
                <w:sz w:val="24"/>
                <w:szCs w:val="24"/>
              </w:rPr>
              <w:t xml:space="preserve"> next date stock is due into our warehouse, the total qty on that PO and the amount of </w:t>
            </w:r>
            <w:r w:rsidR="00B613E6">
              <w:rPr>
                <w:sz w:val="24"/>
                <w:szCs w:val="24"/>
              </w:rPr>
              <w:t xml:space="preserve">that </w:t>
            </w:r>
            <w:r w:rsidR="001F6517">
              <w:rPr>
                <w:sz w:val="24"/>
                <w:szCs w:val="24"/>
              </w:rPr>
              <w:t>stock that is already reserved up to customers.</w:t>
            </w:r>
          </w:p>
          <w:p w14:paraId="149AB317" w14:textId="77777777" w:rsidR="00915823" w:rsidRDefault="00915823" w:rsidP="00F24961">
            <w:pPr>
              <w:rPr>
                <w:sz w:val="24"/>
                <w:szCs w:val="24"/>
              </w:rPr>
            </w:pPr>
          </w:p>
          <w:p w14:paraId="0EE72D9C" w14:textId="77777777" w:rsidR="00915823" w:rsidRDefault="00915823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After this we have the same again but this time with stock that we already have in our warehouse.</w:t>
            </w:r>
            <w:r w:rsidR="00727D0C">
              <w:rPr>
                <w:sz w:val="24"/>
                <w:szCs w:val="24"/>
              </w:rPr>
              <w:t xml:space="preserve">  These two columns are used to calculate the free stock.</w:t>
            </w:r>
            <w:r w:rsidR="006845B0">
              <w:rPr>
                <w:sz w:val="24"/>
                <w:szCs w:val="24"/>
              </w:rPr>
              <w:t xml:space="preserve"> This is Physical stock minus the amount of </w:t>
            </w:r>
            <w:r w:rsidR="00352B29">
              <w:rPr>
                <w:sz w:val="24"/>
                <w:szCs w:val="24"/>
              </w:rPr>
              <w:t>physical</w:t>
            </w:r>
            <w:r w:rsidR="006845B0">
              <w:rPr>
                <w:sz w:val="24"/>
                <w:szCs w:val="24"/>
              </w:rPr>
              <w:t xml:space="preserve"> stock that is reserved to customers.</w:t>
            </w:r>
          </w:p>
          <w:p w14:paraId="6B86B5AC" w14:textId="77777777" w:rsidR="00D04093" w:rsidRDefault="00D04093" w:rsidP="00F24961">
            <w:pPr>
              <w:rPr>
                <w:sz w:val="24"/>
                <w:szCs w:val="24"/>
              </w:rPr>
            </w:pPr>
          </w:p>
          <w:p w14:paraId="7909AAF4" w14:textId="77777777" w:rsidR="00293040" w:rsidRDefault="00293040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final 2 columns are calculated to help give us an idea of how many </w:t>
            </w:r>
            <w:r w:rsidR="00D906BB">
              <w:rPr>
                <w:sz w:val="24"/>
                <w:szCs w:val="24"/>
              </w:rPr>
              <w:t>months’ worth</w:t>
            </w:r>
            <w:r>
              <w:rPr>
                <w:sz w:val="24"/>
                <w:szCs w:val="24"/>
              </w:rPr>
              <w:t xml:space="preserve"> of cover we have</w:t>
            </w:r>
            <w:r w:rsidR="00792499">
              <w:rPr>
                <w:sz w:val="24"/>
                <w:szCs w:val="24"/>
              </w:rPr>
              <w:t xml:space="preserve"> so to allow us to know when to order more. The average monthly sales </w:t>
            </w:r>
            <w:r w:rsidR="00D906BB">
              <w:rPr>
                <w:sz w:val="24"/>
                <w:szCs w:val="24"/>
              </w:rPr>
              <w:t>are</w:t>
            </w:r>
            <w:r w:rsidR="00792499">
              <w:rPr>
                <w:sz w:val="24"/>
                <w:szCs w:val="24"/>
              </w:rPr>
              <w:t xml:space="preserve"> calculated by </w:t>
            </w:r>
            <w:r w:rsidR="00D906BB">
              <w:rPr>
                <w:sz w:val="24"/>
                <w:szCs w:val="24"/>
              </w:rPr>
              <w:t>a sum of the last 12 months of sales</w:t>
            </w:r>
            <w:r w:rsidR="0074308D">
              <w:rPr>
                <w:sz w:val="24"/>
                <w:szCs w:val="24"/>
              </w:rPr>
              <w:t xml:space="preserve"> divided by 12.</w:t>
            </w:r>
          </w:p>
          <w:p w14:paraId="572E6B15" w14:textId="77777777" w:rsidR="0074308D" w:rsidRDefault="0074308D" w:rsidP="00F24961">
            <w:pPr>
              <w:rPr>
                <w:sz w:val="24"/>
                <w:szCs w:val="24"/>
              </w:rPr>
            </w:pPr>
          </w:p>
          <w:p w14:paraId="5520299A" w14:textId="77777777" w:rsidR="0074308D" w:rsidRDefault="0074308D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Stock cover is then calculated by dividing the free stock by the </w:t>
            </w:r>
            <w:r w:rsidR="00E97841">
              <w:rPr>
                <w:sz w:val="24"/>
                <w:szCs w:val="24"/>
              </w:rPr>
              <w:t>average monthly sales</w:t>
            </w:r>
            <w:r w:rsidR="008548C8">
              <w:rPr>
                <w:sz w:val="24"/>
                <w:szCs w:val="24"/>
              </w:rPr>
              <w:t>.  These were agreed to in previous communication when laying out the project.</w:t>
            </w:r>
          </w:p>
          <w:p w14:paraId="7BCDCDF1" w14:textId="77777777" w:rsidR="00512189" w:rsidRDefault="00512189" w:rsidP="00F24961">
            <w:pPr>
              <w:rPr>
                <w:sz w:val="24"/>
                <w:szCs w:val="24"/>
              </w:rPr>
            </w:pPr>
          </w:p>
          <w:p w14:paraId="194B048D" w14:textId="77777777" w:rsidR="00512189" w:rsidRDefault="00512189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third tab is a top 10 Customers page.</w:t>
            </w:r>
          </w:p>
          <w:p w14:paraId="383F101E" w14:textId="77777777" w:rsidR="00512189" w:rsidRDefault="00512189" w:rsidP="00F24961">
            <w:pPr>
              <w:rPr>
                <w:sz w:val="24"/>
                <w:szCs w:val="24"/>
              </w:rPr>
            </w:pPr>
          </w:p>
          <w:p w14:paraId="1353A0AB" w14:textId="77777777" w:rsidR="00512189" w:rsidRDefault="00BB7CCB" w:rsidP="00F24961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7722CE5" wp14:editId="40832E9E">
                  <wp:extent cx="4575175" cy="2587940"/>
                  <wp:effectExtent l="0" t="0" r="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266" cy="2608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48A88" w14:textId="77777777" w:rsidR="00BB7CCB" w:rsidRDefault="00BB7CCB" w:rsidP="00F24961">
            <w:pPr>
              <w:rPr>
                <w:sz w:val="24"/>
                <w:szCs w:val="24"/>
              </w:rPr>
            </w:pPr>
          </w:p>
          <w:p w14:paraId="634C2AC2" w14:textId="77777777" w:rsidR="00BB7CCB" w:rsidRDefault="003D4F8E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On this page there are 2 ways of disseminating the data.  One is through a simple little pi</w:t>
            </w:r>
            <w:r w:rsidR="004273D3">
              <w:rPr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ot table</w:t>
            </w:r>
            <w:r w:rsidR="004273D3">
              <w:rPr>
                <w:sz w:val="24"/>
                <w:szCs w:val="24"/>
              </w:rPr>
              <w:t xml:space="preserve"> to the left and the other is the bar chart.</w:t>
            </w:r>
          </w:p>
          <w:p w14:paraId="3D9D2365" w14:textId="77777777" w:rsidR="00795DB2" w:rsidRDefault="00795DB2" w:rsidP="00F24961">
            <w:pPr>
              <w:rPr>
                <w:sz w:val="24"/>
                <w:szCs w:val="24"/>
              </w:rPr>
            </w:pPr>
          </w:p>
          <w:p w14:paraId="1D410E5A" w14:textId="77777777" w:rsidR="00795DB2" w:rsidRDefault="00795DB2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Initially this page did not include the bar </w:t>
            </w:r>
            <w:r w:rsidR="002642D6">
              <w:rPr>
                <w:sz w:val="24"/>
                <w:szCs w:val="24"/>
              </w:rPr>
              <w:t>chart,</w:t>
            </w:r>
            <w:r>
              <w:rPr>
                <w:sz w:val="24"/>
                <w:szCs w:val="24"/>
              </w:rPr>
              <w:t xml:space="preserve"> but it just felt a little lacking </w:t>
            </w:r>
            <w:r w:rsidR="0071660C">
              <w:rPr>
                <w:sz w:val="24"/>
                <w:szCs w:val="24"/>
              </w:rPr>
              <w:t xml:space="preserve">using just the pivot table as it takes up such a small space and </w:t>
            </w:r>
            <w:r w:rsidR="00291AC2">
              <w:rPr>
                <w:sz w:val="24"/>
                <w:szCs w:val="24"/>
              </w:rPr>
              <w:t>it left quite a large blank area.</w:t>
            </w:r>
            <w:r w:rsidR="002642D6">
              <w:rPr>
                <w:sz w:val="24"/>
                <w:szCs w:val="24"/>
              </w:rPr>
              <w:t xml:space="preserve">   Adding a bar chart not only filled that blank gap </w:t>
            </w:r>
            <w:r w:rsidR="005D02CE">
              <w:rPr>
                <w:sz w:val="24"/>
                <w:szCs w:val="24"/>
              </w:rPr>
              <w:t xml:space="preserve">but it also gave a much more visually appealing </w:t>
            </w:r>
            <w:r w:rsidR="00F5608A">
              <w:rPr>
                <w:sz w:val="24"/>
                <w:szCs w:val="24"/>
              </w:rPr>
              <w:t>way of showing the data.</w:t>
            </w:r>
          </w:p>
          <w:p w14:paraId="48ECEE79" w14:textId="77777777" w:rsidR="00F5608A" w:rsidRDefault="00F5608A" w:rsidP="00F24961">
            <w:pPr>
              <w:rPr>
                <w:sz w:val="24"/>
                <w:szCs w:val="24"/>
              </w:rPr>
            </w:pPr>
          </w:p>
          <w:p w14:paraId="4113145E" w14:textId="1DEF5AD2" w:rsidR="00F5608A" w:rsidRDefault="00F5608A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This tab can be filtered </w:t>
            </w:r>
            <w:r w:rsidR="00F63CF9">
              <w:rPr>
                <w:sz w:val="24"/>
                <w:szCs w:val="24"/>
              </w:rPr>
              <w:t>using both a time slicer and a filter panel in the to</w:t>
            </w:r>
            <w:r w:rsidR="00BA4304">
              <w:rPr>
                <w:sz w:val="24"/>
                <w:szCs w:val="24"/>
              </w:rPr>
              <w:t>p</w:t>
            </w:r>
            <w:r w:rsidR="00F63CF9">
              <w:rPr>
                <w:sz w:val="24"/>
                <w:szCs w:val="24"/>
              </w:rPr>
              <w:t xml:space="preserve"> left.</w:t>
            </w:r>
            <w:r w:rsidR="002E7B1C">
              <w:rPr>
                <w:sz w:val="24"/>
                <w:szCs w:val="24"/>
              </w:rPr>
              <w:t xml:space="preserve">  This gives us an insight not only into who purchased the most</w:t>
            </w:r>
            <w:r w:rsidR="00D81A43">
              <w:rPr>
                <w:sz w:val="24"/>
                <w:szCs w:val="24"/>
              </w:rPr>
              <w:t>,</w:t>
            </w:r>
            <w:r w:rsidR="002E7B1C">
              <w:rPr>
                <w:sz w:val="24"/>
                <w:szCs w:val="24"/>
              </w:rPr>
              <w:t xml:space="preserve"> </w:t>
            </w:r>
            <w:r w:rsidR="002C59CE">
              <w:rPr>
                <w:sz w:val="24"/>
                <w:szCs w:val="24"/>
              </w:rPr>
              <w:t>or</w:t>
            </w:r>
            <w:r w:rsidR="002E7B1C">
              <w:rPr>
                <w:sz w:val="24"/>
                <w:szCs w:val="24"/>
              </w:rPr>
              <w:t xml:space="preserve"> if </w:t>
            </w:r>
            <w:r w:rsidR="00FD2973">
              <w:rPr>
                <w:sz w:val="24"/>
                <w:szCs w:val="24"/>
              </w:rPr>
              <w:t>this changes</w:t>
            </w:r>
            <w:r w:rsidR="00B57FDD">
              <w:rPr>
                <w:sz w:val="24"/>
                <w:szCs w:val="24"/>
              </w:rPr>
              <w:t>,</w:t>
            </w:r>
            <w:r w:rsidR="002E7B1C">
              <w:rPr>
                <w:sz w:val="24"/>
                <w:szCs w:val="24"/>
              </w:rPr>
              <w:t xml:space="preserve"> depending on time of year or range.</w:t>
            </w:r>
          </w:p>
          <w:p w14:paraId="287898B8" w14:textId="358789B6" w:rsidR="00435EAB" w:rsidRDefault="00435EAB" w:rsidP="00F24961">
            <w:pPr>
              <w:rPr>
                <w:sz w:val="24"/>
                <w:szCs w:val="24"/>
              </w:rPr>
            </w:pPr>
          </w:p>
          <w:p w14:paraId="2BBACDCE" w14:textId="5947A848" w:rsidR="00435EAB" w:rsidRDefault="00435EAB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You may </w:t>
            </w:r>
            <w:r w:rsidR="00BD4BF6">
              <w:rPr>
                <w:sz w:val="24"/>
                <w:szCs w:val="24"/>
              </w:rPr>
              <w:t>have</w:t>
            </w:r>
            <w:r>
              <w:rPr>
                <w:sz w:val="24"/>
                <w:szCs w:val="24"/>
              </w:rPr>
              <w:t xml:space="preserve"> noticed form the screen shot that there is a lot of blanks.  In</w:t>
            </w:r>
            <w:r w:rsidR="00BD4BF6">
              <w:rPr>
                <w:sz w:val="24"/>
                <w:szCs w:val="24"/>
              </w:rPr>
              <w:t xml:space="preserve"> fact,</w:t>
            </w:r>
            <w:r>
              <w:rPr>
                <w:sz w:val="24"/>
                <w:szCs w:val="24"/>
              </w:rPr>
              <w:t xml:space="preserve"> in the selected period Blank is the highest performing customer.</w:t>
            </w:r>
          </w:p>
          <w:p w14:paraId="2D0FBF1A" w14:textId="50232654" w:rsidR="00BD4BF6" w:rsidRDefault="00BD4BF6" w:rsidP="00F24961">
            <w:pPr>
              <w:rPr>
                <w:sz w:val="24"/>
                <w:szCs w:val="24"/>
              </w:rPr>
            </w:pPr>
          </w:p>
          <w:p w14:paraId="6F825535" w14:textId="55849FBC" w:rsidR="00BD4BF6" w:rsidRDefault="00BD4BF6" w:rsidP="00F2496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When I </w:t>
            </w:r>
            <w:r w:rsidR="007918D4">
              <w:rPr>
                <w:sz w:val="24"/>
                <w:szCs w:val="24"/>
              </w:rPr>
              <w:t>investigated</w:t>
            </w:r>
            <w:r>
              <w:rPr>
                <w:sz w:val="24"/>
                <w:szCs w:val="24"/>
              </w:rPr>
              <w:t xml:space="preserve"> this the issue was on the source system.  </w:t>
            </w:r>
            <w:r w:rsidR="007918D4">
              <w:rPr>
                <w:sz w:val="24"/>
                <w:szCs w:val="24"/>
              </w:rPr>
              <w:t>There were several customers who had not been set up as part of the buying group that we import these products for.</w:t>
            </w:r>
            <w:r w:rsidR="00D81A43">
              <w:rPr>
                <w:sz w:val="24"/>
                <w:szCs w:val="24"/>
              </w:rPr>
              <w:t xml:space="preserve">  This can mean one of two things.  Either </w:t>
            </w:r>
            <w:r w:rsidR="00E03D83">
              <w:rPr>
                <w:sz w:val="24"/>
                <w:szCs w:val="24"/>
              </w:rPr>
              <w:t xml:space="preserve">The products were sold to a customer who is not part of this </w:t>
            </w:r>
            <w:r w:rsidR="000075BD">
              <w:rPr>
                <w:sz w:val="24"/>
                <w:szCs w:val="24"/>
              </w:rPr>
              <w:t>group,</w:t>
            </w:r>
            <w:r w:rsidR="00E03D83">
              <w:rPr>
                <w:sz w:val="24"/>
                <w:szCs w:val="24"/>
              </w:rPr>
              <w:t xml:space="preserve"> or the customers were not set </w:t>
            </w:r>
            <w:r w:rsidR="00E03D83">
              <w:rPr>
                <w:sz w:val="24"/>
                <w:szCs w:val="24"/>
              </w:rPr>
              <w:lastRenderedPageBreak/>
              <w:t xml:space="preserve">up correctly.  I </w:t>
            </w:r>
            <w:r w:rsidR="000075BD">
              <w:rPr>
                <w:sz w:val="24"/>
                <w:szCs w:val="24"/>
              </w:rPr>
              <w:t>Communicated this data through email to the sales rep with a list of the affected customers</w:t>
            </w:r>
            <w:r w:rsidR="007A149E">
              <w:rPr>
                <w:sz w:val="24"/>
                <w:szCs w:val="24"/>
              </w:rPr>
              <w:t xml:space="preserve"> so that he could find out from the sales coordinators what had happened.</w:t>
            </w:r>
          </w:p>
          <w:p w14:paraId="5BF0E0E3" w14:textId="42F04C64" w:rsidR="000E58A1" w:rsidRDefault="000E58A1" w:rsidP="00F24961">
            <w:pPr>
              <w:rPr>
                <w:sz w:val="24"/>
                <w:szCs w:val="24"/>
              </w:rPr>
            </w:pPr>
          </w:p>
          <w:p w14:paraId="17AF6FB3" w14:textId="77AD26EC" w:rsidR="000E58A1" w:rsidRDefault="00FE4BE7" w:rsidP="00FE4BE7">
            <w:pPr>
              <w:pStyle w:val="Heading3"/>
            </w:pPr>
            <w:r>
              <w:t>Distributing the data</w:t>
            </w:r>
          </w:p>
          <w:p w14:paraId="48BB2485" w14:textId="77777777" w:rsidR="00FE4BE7" w:rsidRPr="00FE4BE7" w:rsidRDefault="00FE4BE7" w:rsidP="00FE4BE7"/>
          <w:p w14:paraId="3489296A" w14:textId="77777777" w:rsidR="00E62DC2" w:rsidRDefault="00294535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data was distributed through email</w:t>
            </w:r>
            <w:r w:rsidR="00F66C4E">
              <w:rPr>
                <w:sz w:val="24"/>
                <w:szCs w:val="24"/>
              </w:rPr>
              <w:t xml:space="preserve">. </w:t>
            </w:r>
          </w:p>
          <w:p w14:paraId="513AD295" w14:textId="77777777" w:rsidR="00ED6CCE" w:rsidRDefault="00ED6CCE" w:rsidP="00FE4BE7">
            <w:pPr>
              <w:rPr>
                <w:sz w:val="24"/>
                <w:szCs w:val="24"/>
              </w:rPr>
            </w:pPr>
          </w:p>
          <w:p w14:paraId="4C435BBE" w14:textId="77777777" w:rsidR="00ED6CCE" w:rsidRDefault="006447FE" w:rsidP="00FE4BE7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A3FE607" wp14:editId="249FF3C1">
                  <wp:extent cx="5619750" cy="2437827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358" cy="2449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8FFE57" w14:textId="77777777" w:rsidR="006447FE" w:rsidRDefault="006447FE" w:rsidP="00FE4BE7">
            <w:pPr>
              <w:rPr>
                <w:sz w:val="24"/>
                <w:szCs w:val="24"/>
              </w:rPr>
            </w:pPr>
          </w:p>
          <w:p w14:paraId="4893E089" w14:textId="347E1551" w:rsidR="00410AD4" w:rsidRDefault="001B24CE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 data was distributed to both my manager and the sales Rep</w:t>
            </w:r>
            <w:r w:rsidR="00031911">
              <w:rPr>
                <w:sz w:val="24"/>
                <w:szCs w:val="24"/>
              </w:rPr>
              <w:t xml:space="preserve">.  The final version requires 2 </w:t>
            </w:r>
            <w:r w:rsidR="00410AD4">
              <w:rPr>
                <w:sz w:val="24"/>
                <w:szCs w:val="24"/>
              </w:rPr>
              <w:t>Sheets</w:t>
            </w:r>
            <w:r w:rsidR="00031911">
              <w:rPr>
                <w:sz w:val="24"/>
                <w:szCs w:val="24"/>
              </w:rPr>
              <w:t xml:space="preserve">.  One is the range which I created from </w:t>
            </w:r>
            <w:r w:rsidR="00D800FA">
              <w:rPr>
                <w:sz w:val="24"/>
                <w:szCs w:val="24"/>
              </w:rPr>
              <w:t>his original spreadsheet.</w:t>
            </w:r>
            <w:r w:rsidR="00410AD4">
              <w:rPr>
                <w:sz w:val="24"/>
                <w:szCs w:val="24"/>
              </w:rPr>
              <w:t xml:space="preserve">  This is also the second dataset as it is used to create the Product Table within the model in Excel.  </w:t>
            </w:r>
          </w:p>
          <w:p w14:paraId="3305B0C4" w14:textId="77777777" w:rsidR="00410AD4" w:rsidRDefault="00410AD4" w:rsidP="00FE4BE7">
            <w:pPr>
              <w:rPr>
                <w:sz w:val="24"/>
                <w:szCs w:val="24"/>
              </w:rPr>
            </w:pPr>
          </w:p>
          <w:p w14:paraId="15ACD1D3" w14:textId="2EF63FF3" w:rsidR="006447FE" w:rsidRDefault="00D800FA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reason I created this sheet was because the way he wanted them broken down </w:t>
            </w:r>
            <w:r w:rsidR="00E02565">
              <w:rPr>
                <w:sz w:val="24"/>
                <w:szCs w:val="24"/>
              </w:rPr>
              <w:t xml:space="preserve">was not in our system.  The range sheet itself </w:t>
            </w:r>
            <w:r w:rsidR="00EE6B24">
              <w:rPr>
                <w:sz w:val="24"/>
                <w:szCs w:val="24"/>
              </w:rPr>
              <w:t xml:space="preserve">is updatable so he can make the ranges </w:t>
            </w:r>
            <w:r w:rsidR="00FD2973">
              <w:rPr>
                <w:sz w:val="24"/>
                <w:szCs w:val="24"/>
              </w:rPr>
              <w:t>whatever</w:t>
            </w:r>
            <w:r w:rsidR="00EE6B24">
              <w:rPr>
                <w:sz w:val="24"/>
                <w:szCs w:val="24"/>
              </w:rPr>
              <w:t xml:space="preserve"> he likes by simply filling out three columns, Item Number, </w:t>
            </w:r>
            <w:r w:rsidR="00056039">
              <w:rPr>
                <w:sz w:val="24"/>
                <w:szCs w:val="24"/>
              </w:rPr>
              <w:t>Item Description and the Category or range that he would like that product to go under.</w:t>
            </w:r>
            <w:r w:rsidR="00410AD4">
              <w:rPr>
                <w:sz w:val="24"/>
                <w:szCs w:val="24"/>
              </w:rPr>
              <w:t xml:space="preserve">  Please see below.</w:t>
            </w:r>
          </w:p>
          <w:p w14:paraId="38000E51" w14:textId="75320660" w:rsidR="007F5FC1" w:rsidRDefault="007F5FC1" w:rsidP="00FE4BE7">
            <w:pPr>
              <w:rPr>
                <w:sz w:val="24"/>
                <w:szCs w:val="24"/>
              </w:rPr>
            </w:pPr>
          </w:p>
          <w:p w14:paraId="1B2B7F9F" w14:textId="77777777" w:rsidR="007F5FC1" w:rsidRDefault="007F5FC1" w:rsidP="00FE4BE7">
            <w:pPr>
              <w:rPr>
                <w:sz w:val="24"/>
                <w:szCs w:val="24"/>
              </w:rPr>
            </w:pPr>
          </w:p>
          <w:p w14:paraId="7B736C44" w14:textId="5ED41D4E" w:rsidR="005D049F" w:rsidRDefault="005D049F" w:rsidP="00FE4BE7">
            <w:pPr>
              <w:rPr>
                <w:sz w:val="24"/>
                <w:szCs w:val="24"/>
              </w:rPr>
            </w:pPr>
          </w:p>
          <w:p w14:paraId="0A752191" w14:textId="25E802DD" w:rsidR="005D049F" w:rsidRDefault="005D049F" w:rsidP="00FE4BE7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C2AD07" wp14:editId="5774D017">
                  <wp:extent cx="5059045" cy="7199630"/>
                  <wp:effectExtent l="0" t="0" r="825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045" cy="7199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668B7" w14:textId="77777777" w:rsidR="00F65EA1" w:rsidRDefault="00F65EA1" w:rsidP="00FE4BE7">
            <w:pPr>
              <w:rPr>
                <w:sz w:val="24"/>
                <w:szCs w:val="24"/>
              </w:rPr>
            </w:pPr>
          </w:p>
          <w:p w14:paraId="51CCBFEB" w14:textId="654DF0C1" w:rsidR="005D049F" w:rsidRDefault="005D049F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All that is needed to update the sheet is to do a simple insert row in the excel file and then fill out the columns Code, RKW Stock Sheet, and Category\Range</w:t>
            </w:r>
            <w:r w:rsidR="00E54DB1">
              <w:rPr>
                <w:sz w:val="24"/>
                <w:szCs w:val="24"/>
              </w:rPr>
              <w:t>.  The image is optional but can be added if he so requires.</w:t>
            </w:r>
          </w:p>
          <w:p w14:paraId="017451B1" w14:textId="77777777" w:rsidR="005D049F" w:rsidRDefault="005D049F" w:rsidP="00FE4BE7">
            <w:pPr>
              <w:rPr>
                <w:sz w:val="24"/>
                <w:szCs w:val="24"/>
              </w:rPr>
            </w:pPr>
          </w:p>
          <w:p w14:paraId="52399516" w14:textId="77777777" w:rsidR="00F65EA1" w:rsidRDefault="00F65EA1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 distributed </w:t>
            </w:r>
            <w:r w:rsidR="00C738EC">
              <w:rPr>
                <w:sz w:val="24"/>
                <w:szCs w:val="24"/>
              </w:rPr>
              <w:t xml:space="preserve">and disseminated </w:t>
            </w:r>
            <w:r>
              <w:rPr>
                <w:sz w:val="24"/>
                <w:szCs w:val="24"/>
              </w:rPr>
              <w:t xml:space="preserve">this information over to him via a </w:t>
            </w:r>
            <w:r w:rsidR="00C738EC">
              <w:rPr>
                <w:sz w:val="24"/>
                <w:szCs w:val="24"/>
              </w:rPr>
              <w:t>team’s</w:t>
            </w:r>
            <w:r>
              <w:rPr>
                <w:sz w:val="24"/>
                <w:szCs w:val="24"/>
              </w:rPr>
              <w:t xml:space="preserve"> call</w:t>
            </w:r>
            <w:r w:rsidR="00C738EC">
              <w:rPr>
                <w:sz w:val="24"/>
                <w:szCs w:val="24"/>
              </w:rPr>
              <w:t xml:space="preserve"> where I took him through everything of the above in the dissemination of the data.</w:t>
            </w:r>
          </w:p>
          <w:p w14:paraId="13BC1FAC" w14:textId="77777777" w:rsidR="00E54DB1" w:rsidRDefault="00E54DB1" w:rsidP="00FE4BE7">
            <w:pPr>
              <w:rPr>
                <w:sz w:val="24"/>
                <w:szCs w:val="24"/>
              </w:rPr>
            </w:pPr>
          </w:p>
          <w:p w14:paraId="33CC979B" w14:textId="77777777" w:rsidR="00E54DB1" w:rsidRDefault="00E54DB1" w:rsidP="00FE4BE7">
            <w:pPr>
              <w:rPr>
                <w:sz w:val="24"/>
                <w:szCs w:val="24"/>
              </w:rPr>
            </w:pPr>
          </w:p>
          <w:p w14:paraId="2D6C716F" w14:textId="77777777" w:rsidR="00E54DB1" w:rsidRDefault="00E54DB1" w:rsidP="00FE4BE7">
            <w:pPr>
              <w:rPr>
                <w:sz w:val="24"/>
                <w:szCs w:val="24"/>
              </w:rPr>
            </w:pPr>
          </w:p>
          <w:p w14:paraId="2FB3F3F7" w14:textId="7F180F01" w:rsidR="00E54DB1" w:rsidRDefault="00E54DB1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This data has a lot of value to the business regarding this range.</w:t>
            </w:r>
            <w:r w:rsidR="00962DAC">
              <w:rPr>
                <w:sz w:val="24"/>
                <w:szCs w:val="24"/>
              </w:rPr>
              <w:t xml:space="preserve">  From the data we can surmise </w:t>
            </w:r>
            <w:r w:rsidR="00020A73">
              <w:rPr>
                <w:sz w:val="24"/>
                <w:szCs w:val="24"/>
              </w:rPr>
              <w:t>whether a product is seasonal</w:t>
            </w:r>
            <w:r w:rsidR="00F30F9D">
              <w:rPr>
                <w:sz w:val="24"/>
                <w:szCs w:val="24"/>
              </w:rPr>
              <w:t xml:space="preserve"> (Allowing us to know when the best time of the year is to order the stock in)</w:t>
            </w:r>
            <w:r w:rsidR="00020A73">
              <w:rPr>
                <w:sz w:val="24"/>
                <w:szCs w:val="24"/>
              </w:rPr>
              <w:t>, Which members of the group the products are popular with and those they are not.</w:t>
            </w:r>
          </w:p>
          <w:p w14:paraId="0EE7438A" w14:textId="5916CC04" w:rsidR="00020A73" w:rsidRDefault="00020A73" w:rsidP="00FE4BE7">
            <w:pPr>
              <w:rPr>
                <w:sz w:val="24"/>
                <w:szCs w:val="24"/>
              </w:rPr>
            </w:pPr>
          </w:p>
          <w:p w14:paraId="5A9D88D9" w14:textId="072F21EF" w:rsidR="00020A73" w:rsidRDefault="00020A73" w:rsidP="00FE4BE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Another point of analysis would be to look at whether customers are repeating orders and if not </w:t>
            </w:r>
            <w:r w:rsidR="00F30F9D">
              <w:rPr>
                <w:sz w:val="24"/>
                <w:szCs w:val="24"/>
              </w:rPr>
              <w:t>why and if they are, then are the sizes of the orders increasing or decreasing.</w:t>
            </w:r>
          </w:p>
          <w:p w14:paraId="3635954F" w14:textId="40ADB61D" w:rsidR="00F30F9D" w:rsidRDefault="00F30F9D" w:rsidP="00FE4BE7">
            <w:pPr>
              <w:rPr>
                <w:sz w:val="24"/>
                <w:szCs w:val="24"/>
              </w:rPr>
            </w:pPr>
          </w:p>
          <w:p w14:paraId="514B903E" w14:textId="2668F7A1" w:rsidR="00F30F9D" w:rsidRDefault="00CF78CF" w:rsidP="00F30F9D">
            <w:pPr>
              <w:pStyle w:val="Heading3"/>
            </w:pPr>
            <w:r>
              <w:t>Stakeholders</w:t>
            </w:r>
          </w:p>
          <w:p w14:paraId="23F09D21" w14:textId="60C8B2F5" w:rsidR="00CF78CF" w:rsidRDefault="00CF78CF" w:rsidP="00CF78CF"/>
          <w:p w14:paraId="0E865525" w14:textId="0501B70B" w:rsidR="00CF78CF" w:rsidRPr="00137F79" w:rsidRDefault="00CF78CF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>The stakeholders involved with this project were all internal members of staff.  There were 3 main People, Myself (Technical), the Sales Rep (Non-Technical) and the Insights Manager (Semi Technical).</w:t>
            </w:r>
          </w:p>
          <w:p w14:paraId="2DD7C5B6" w14:textId="49C8B11B" w:rsidR="00CF78CF" w:rsidRPr="00137F79" w:rsidRDefault="00CF78CF" w:rsidP="00CF78CF">
            <w:pPr>
              <w:rPr>
                <w:sz w:val="24"/>
                <w:szCs w:val="24"/>
              </w:rPr>
            </w:pPr>
          </w:p>
          <w:p w14:paraId="333F386B" w14:textId="750F47ED" w:rsidR="00CF78CF" w:rsidRPr="00137F79" w:rsidRDefault="00CF78CF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With the sales Rep being non-technical I avoided explaining how the data model within the sheet is built.  This would not of been of any interest to him </w:t>
            </w:r>
            <w:r w:rsidR="00137F79" w:rsidRPr="00137F79">
              <w:rPr>
                <w:sz w:val="24"/>
                <w:szCs w:val="24"/>
              </w:rPr>
              <w:t>and without</w:t>
            </w:r>
            <w:r w:rsidRPr="00137F79">
              <w:rPr>
                <w:sz w:val="24"/>
                <w:szCs w:val="24"/>
              </w:rPr>
              <w:t xml:space="preserve"> the technical knowledge I doubt he would of understood what I was telling him.  His focus is on the figures produced by the report.</w:t>
            </w:r>
          </w:p>
          <w:p w14:paraId="604A32D8" w14:textId="198D7D96" w:rsidR="00CF78CF" w:rsidRPr="00137F79" w:rsidRDefault="00CF78CF" w:rsidP="00CF78CF">
            <w:pPr>
              <w:rPr>
                <w:sz w:val="24"/>
                <w:szCs w:val="24"/>
              </w:rPr>
            </w:pPr>
          </w:p>
          <w:p w14:paraId="6417934B" w14:textId="5349AC08" w:rsidR="00CF78CF" w:rsidRPr="00137F79" w:rsidRDefault="00CF78CF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>The Insights Manager (Also my manager) Is somewhat technical and does understanding of how the data model within excel works</w:t>
            </w:r>
            <w:r w:rsidR="00EA394A" w:rsidRPr="00137F79">
              <w:rPr>
                <w:sz w:val="24"/>
                <w:szCs w:val="24"/>
              </w:rPr>
              <w:t>,</w:t>
            </w:r>
            <w:r w:rsidRPr="00137F79">
              <w:rPr>
                <w:sz w:val="24"/>
                <w:szCs w:val="24"/>
              </w:rPr>
              <w:t xml:space="preserve"> understanding the need for relationships and how they </w:t>
            </w:r>
            <w:r w:rsidR="00EA394A" w:rsidRPr="00137F79">
              <w:rPr>
                <w:sz w:val="24"/>
                <w:szCs w:val="24"/>
              </w:rPr>
              <w:t>are important</w:t>
            </w:r>
            <w:r w:rsidR="00EF59A2" w:rsidRPr="00137F79">
              <w:rPr>
                <w:sz w:val="24"/>
                <w:szCs w:val="24"/>
              </w:rPr>
              <w:t xml:space="preserve"> as we</w:t>
            </w:r>
            <w:r w:rsidR="00B1596A" w:rsidRPr="00137F79">
              <w:rPr>
                <w:sz w:val="24"/>
                <w:szCs w:val="24"/>
              </w:rPr>
              <w:t>ll as how to create them</w:t>
            </w:r>
            <w:r w:rsidRPr="00137F79">
              <w:rPr>
                <w:sz w:val="24"/>
                <w:szCs w:val="24"/>
              </w:rPr>
              <w:t>.  However, she would not be able to build the tables in the model the way I did as she cannot write in SQL.  There is the option to use Power Queries to build the tables which my manager could do, however I find doing it this way creates too many steps</w:t>
            </w:r>
            <w:r w:rsidR="00FD2256" w:rsidRPr="00137F79">
              <w:rPr>
                <w:sz w:val="24"/>
                <w:szCs w:val="24"/>
              </w:rPr>
              <w:t xml:space="preserve"> </w:t>
            </w:r>
            <w:r w:rsidR="00EA394A" w:rsidRPr="00137F79">
              <w:rPr>
                <w:sz w:val="24"/>
                <w:szCs w:val="24"/>
              </w:rPr>
              <w:t>and by</w:t>
            </w:r>
            <w:r w:rsidRPr="00137F79">
              <w:rPr>
                <w:sz w:val="24"/>
                <w:szCs w:val="24"/>
              </w:rPr>
              <w:t xml:space="preserve"> using SQL Statements, I can build the tables quicker and much more specifically define what I want to see.</w:t>
            </w:r>
          </w:p>
          <w:p w14:paraId="77DE45D8" w14:textId="252A65DB" w:rsidR="00EA394A" w:rsidRPr="00137F79" w:rsidRDefault="00EA394A" w:rsidP="00CF78CF">
            <w:pPr>
              <w:rPr>
                <w:sz w:val="24"/>
                <w:szCs w:val="24"/>
              </w:rPr>
            </w:pPr>
          </w:p>
          <w:p w14:paraId="66925C19" w14:textId="713B08FF" w:rsidR="00EA394A" w:rsidRPr="00137F79" w:rsidRDefault="00EA394A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My </w:t>
            </w:r>
            <w:r w:rsidR="00BF28FD" w:rsidRPr="00137F79">
              <w:rPr>
                <w:sz w:val="24"/>
                <w:szCs w:val="24"/>
              </w:rPr>
              <w:t>m</w:t>
            </w:r>
            <w:r w:rsidRPr="00137F79">
              <w:rPr>
                <w:sz w:val="24"/>
                <w:szCs w:val="24"/>
              </w:rPr>
              <w:t xml:space="preserve">anager did not have any direct involvement in the project however I always keep her informed as to where I am and </w:t>
            </w:r>
            <w:r w:rsidR="00EF59A2" w:rsidRPr="00137F79">
              <w:rPr>
                <w:sz w:val="24"/>
                <w:szCs w:val="24"/>
              </w:rPr>
              <w:t xml:space="preserve">any issues I faced.  She is also very good at analysing the data and </w:t>
            </w:r>
            <w:r w:rsidR="00B1596A" w:rsidRPr="00137F79">
              <w:rPr>
                <w:sz w:val="24"/>
                <w:szCs w:val="24"/>
              </w:rPr>
              <w:t>noticing discrepancies.</w:t>
            </w:r>
          </w:p>
          <w:p w14:paraId="00D51EC5" w14:textId="0B0A100F" w:rsidR="00B1596A" w:rsidRDefault="00B1596A" w:rsidP="00CF78CF"/>
          <w:p w14:paraId="1C16D489" w14:textId="48FDA152" w:rsidR="00B1596A" w:rsidRDefault="00B1596A" w:rsidP="00CF78CF">
            <w:pPr>
              <w:rPr>
                <w:sz w:val="36"/>
                <w:szCs w:val="36"/>
              </w:rPr>
            </w:pPr>
          </w:p>
          <w:p w14:paraId="45229A8F" w14:textId="02592435" w:rsidR="00B1596A" w:rsidRDefault="00B1596A" w:rsidP="00CF78CF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Data Protection.</w:t>
            </w:r>
          </w:p>
          <w:p w14:paraId="30CEB728" w14:textId="691E9299" w:rsidR="00B1596A" w:rsidRDefault="00B1596A" w:rsidP="00CF78CF">
            <w:pPr>
              <w:rPr>
                <w:sz w:val="24"/>
                <w:szCs w:val="24"/>
              </w:rPr>
            </w:pPr>
          </w:p>
          <w:p w14:paraId="00E35F24" w14:textId="0CAE69C6" w:rsidR="00DD658A" w:rsidRDefault="00B1596A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As with all my projects I also try to adhere to the Data Protection Act </w:t>
            </w:r>
            <w:r w:rsidR="00C60479" w:rsidRPr="00137F79">
              <w:rPr>
                <w:sz w:val="24"/>
                <w:szCs w:val="24"/>
              </w:rPr>
              <w:t>2018, (</w:t>
            </w:r>
            <w:hyperlink r:id="rId33" w:history="1">
              <w:r w:rsidRPr="00137F79">
                <w:rPr>
                  <w:rStyle w:val="Hyperlink"/>
                  <w:sz w:val="24"/>
                  <w:szCs w:val="24"/>
                </w:rPr>
                <w:t>https://www.legislation.gov.uk/ukpga/2018/12/contents/enacted</w:t>
              </w:r>
            </w:hyperlink>
            <w:r w:rsidRPr="00137F79">
              <w:rPr>
                <w:sz w:val="24"/>
                <w:szCs w:val="24"/>
              </w:rPr>
              <w:t xml:space="preserve">). </w:t>
            </w:r>
          </w:p>
          <w:p w14:paraId="1A1C7C3E" w14:textId="51D7098D" w:rsidR="009D7A26" w:rsidRDefault="009D7A26" w:rsidP="00CF78CF">
            <w:pPr>
              <w:rPr>
                <w:sz w:val="24"/>
                <w:szCs w:val="24"/>
              </w:rPr>
            </w:pPr>
          </w:p>
          <w:p w14:paraId="41963473" w14:textId="1F7BDD73" w:rsidR="009D7A26" w:rsidRPr="00137F79" w:rsidRDefault="009D7A26" w:rsidP="00CF78CF">
            <w:pPr>
              <w:rPr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EB497C" wp14:editId="766F098A">
                  <wp:extent cx="5059045" cy="2740025"/>
                  <wp:effectExtent l="0" t="0" r="8255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045" cy="274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875C5" w14:textId="77777777" w:rsidR="00DD658A" w:rsidRPr="00137F79" w:rsidRDefault="00DD658A" w:rsidP="00CF78CF">
            <w:pPr>
              <w:rPr>
                <w:sz w:val="24"/>
                <w:szCs w:val="24"/>
              </w:rPr>
            </w:pPr>
          </w:p>
          <w:p w14:paraId="54EAF550" w14:textId="1108EB68" w:rsidR="00B1596A" w:rsidRPr="00137F79" w:rsidRDefault="00B1596A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>Although to be fair its not actually that difficult with what I do.</w:t>
            </w:r>
            <w:r w:rsidR="00DD658A" w:rsidRPr="00137F79">
              <w:rPr>
                <w:sz w:val="24"/>
                <w:szCs w:val="24"/>
              </w:rPr>
              <w:t xml:space="preserve">  It is very rare that I deal with personal information</w:t>
            </w:r>
            <w:r w:rsidR="00137F79" w:rsidRPr="00137F79">
              <w:rPr>
                <w:sz w:val="24"/>
                <w:szCs w:val="24"/>
              </w:rPr>
              <w:t xml:space="preserve">. </w:t>
            </w:r>
            <w:r w:rsidR="00DD658A" w:rsidRPr="00137F79">
              <w:rPr>
                <w:sz w:val="24"/>
                <w:szCs w:val="24"/>
              </w:rPr>
              <w:t>99% of my reports only show actual figures such as values and quantities.</w:t>
            </w:r>
          </w:p>
          <w:p w14:paraId="62CEE7E6" w14:textId="36A35A37" w:rsidR="00DD658A" w:rsidRPr="00137F79" w:rsidRDefault="00DD658A" w:rsidP="00CF78CF">
            <w:pPr>
              <w:rPr>
                <w:sz w:val="24"/>
                <w:szCs w:val="24"/>
              </w:rPr>
            </w:pPr>
          </w:p>
          <w:p w14:paraId="26CD499A" w14:textId="2173E53A" w:rsidR="003D61C3" w:rsidRDefault="00DD658A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However, that doesn’t mean just anybody can see anything.  When designing a report like this I always makes sure that the information being displayed is relevant to the task.  For example, </w:t>
            </w:r>
            <w:r w:rsidR="004206FF" w:rsidRPr="00137F79">
              <w:rPr>
                <w:sz w:val="24"/>
                <w:szCs w:val="24"/>
              </w:rPr>
              <w:t xml:space="preserve">the rep only needs to see companies relating to the customer group in question.  I achieve this by applying filters in the SQL statement to show only customers from this group.  I also Filter in the statement to the necessary Brand which this report is created for.  This stops products from different ranges </w:t>
            </w:r>
            <w:r w:rsidR="00F2271B" w:rsidRPr="00137F79">
              <w:rPr>
                <w:sz w:val="24"/>
                <w:szCs w:val="24"/>
              </w:rPr>
              <w:t xml:space="preserve">being included.  </w:t>
            </w:r>
            <w:r w:rsidR="003D61C3">
              <w:rPr>
                <w:sz w:val="24"/>
                <w:szCs w:val="24"/>
              </w:rPr>
              <w:t>As seen below.</w:t>
            </w:r>
          </w:p>
          <w:p w14:paraId="762DA80D" w14:textId="5094ED96" w:rsidR="003D61C3" w:rsidRDefault="003D61C3" w:rsidP="00CF78CF">
            <w:pPr>
              <w:rPr>
                <w:sz w:val="24"/>
                <w:szCs w:val="24"/>
              </w:rPr>
            </w:pPr>
          </w:p>
          <w:p w14:paraId="7C6B7EDC" w14:textId="33FD14A8" w:rsidR="003D61C3" w:rsidRDefault="00B064EE" w:rsidP="00CF78C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46D1286" wp14:editId="276C64F7">
                  <wp:extent cx="3390900" cy="10001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E35E5" w14:textId="5A48312E" w:rsidR="00B064EE" w:rsidRDefault="00B064EE" w:rsidP="00CF78CF">
            <w:pPr>
              <w:rPr>
                <w:sz w:val="24"/>
                <w:szCs w:val="24"/>
              </w:rPr>
            </w:pPr>
          </w:p>
          <w:p w14:paraId="1E939871" w14:textId="3C4532D8" w:rsidR="00B064EE" w:rsidRDefault="00B064EE" w:rsidP="00CF78C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The following </w:t>
            </w:r>
            <w:r w:rsidR="00267D99">
              <w:rPr>
                <w:sz w:val="24"/>
                <w:szCs w:val="24"/>
              </w:rPr>
              <w:t>Sql code restricts the customers shown to the ones in the specific Buyers group.</w:t>
            </w:r>
          </w:p>
          <w:p w14:paraId="45BC6561" w14:textId="678A1D11" w:rsidR="00267D99" w:rsidRDefault="00267D99" w:rsidP="00CF78CF">
            <w:pPr>
              <w:rPr>
                <w:sz w:val="24"/>
                <w:szCs w:val="24"/>
              </w:rPr>
            </w:pPr>
          </w:p>
          <w:p w14:paraId="388A056B" w14:textId="6B295EBE" w:rsidR="00267D99" w:rsidRDefault="00FE7673" w:rsidP="00CF78CF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D249B08" wp14:editId="705C4D0F">
                  <wp:extent cx="2028825" cy="6477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40286" w14:textId="77777777" w:rsidR="003D61C3" w:rsidRDefault="003D61C3" w:rsidP="00CF78CF">
            <w:pPr>
              <w:rPr>
                <w:sz w:val="24"/>
                <w:szCs w:val="24"/>
              </w:rPr>
            </w:pPr>
          </w:p>
          <w:p w14:paraId="33C8CCE5" w14:textId="4E9EED36" w:rsidR="00DD658A" w:rsidRDefault="00F2271B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Being able to Run this report also requires a specific version of Office (Pro Plus) and I also </w:t>
            </w:r>
            <w:r w:rsidR="0081728C" w:rsidRPr="00137F79">
              <w:rPr>
                <w:sz w:val="24"/>
                <w:szCs w:val="24"/>
              </w:rPr>
              <w:t>must</w:t>
            </w:r>
            <w:r w:rsidRPr="00137F79">
              <w:rPr>
                <w:sz w:val="24"/>
                <w:szCs w:val="24"/>
              </w:rPr>
              <w:t xml:space="preserve"> authorize the sales rep on our SQL server so that he can retrieve the information.  </w:t>
            </w:r>
          </w:p>
          <w:p w14:paraId="41FF14B9" w14:textId="71CACA75" w:rsidR="003B5CA2" w:rsidRDefault="003B5CA2" w:rsidP="00CF78CF">
            <w:pPr>
              <w:rPr>
                <w:sz w:val="24"/>
                <w:szCs w:val="24"/>
              </w:rPr>
            </w:pPr>
          </w:p>
          <w:p w14:paraId="3E99C3D1" w14:textId="77777777" w:rsidR="003B5CA2" w:rsidRDefault="003B5CA2" w:rsidP="003B5CA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 Achieve this, I had to add his windows user to the SQL server manager Security Login List as seen below.</w:t>
            </w:r>
          </w:p>
          <w:p w14:paraId="0BC5CEC3" w14:textId="488A0AC3" w:rsidR="003B5CA2" w:rsidRDefault="003B5CA2" w:rsidP="00CF78CF">
            <w:pPr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drawing>
                <wp:inline distT="0" distB="0" distL="0" distR="0" wp14:anchorId="5A63E87D" wp14:editId="45DADBC0">
                  <wp:extent cx="2859689" cy="2456597"/>
                  <wp:effectExtent l="0" t="0" r="0" b="1270"/>
                  <wp:docPr id="24" name="Picture 24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picture containing graphical user interface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809" cy="246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BA5EA" w14:textId="4302DAED" w:rsidR="00824CE9" w:rsidRDefault="00824CE9" w:rsidP="00CF78CF">
            <w:pPr>
              <w:rPr>
                <w:sz w:val="24"/>
                <w:szCs w:val="24"/>
              </w:rPr>
            </w:pPr>
          </w:p>
          <w:p w14:paraId="5F9580F3" w14:textId="37345DC8" w:rsidR="00824CE9" w:rsidRPr="00137F79" w:rsidRDefault="00824CE9" w:rsidP="00CF78C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 have blacked out the names of the users and used mine as an example.  On the right where you see a red cross are users that have left and the login has been deactivated.  This can be done with a simple radio button in the profile that will deactivate the account.</w:t>
            </w:r>
          </w:p>
          <w:p w14:paraId="45FA6513" w14:textId="320463BE" w:rsidR="00F2271B" w:rsidRPr="00137F79" w:rsidRDefault="00F2271B" w:rsidP="00CF78CF">
            <w:pPr>
              <w:rPr>
                <w:sz w:val="24"/>
                <w:szCs w:val="24"/>
              </w:rPr>
            </w:pPr>
          </w:p>
          <w:p w14:paraId="6C37F7F6" w14:textId="77777777" w:rsidR="004A1954" w:rsidRDefault="00F2271B" w:rsidP="00CF78CF">
            <w:pPr>
              <w:rPr>
                <w:sz w:val="24"/>
                <w:szCs w:val="24"/>
              </w:rPr>
            </w:pPr>
            <w:r w:rsidRPr="00137F79">
              <w:rPr>
                <w:sz w:val="24"/>
                <w:szCs w:val="24"/>
              </w:rPr>
              <w:t xml:space="preserve">Being able to update the sheet is also </w:t>
            </w:r>
            <w:r w:rsidR="0081728C" w:rsidRPr="00137F79">
              <w:rPr>
                <w:sz w:val="24"/>
                <w:szCs w:val="24"/>
              </w:rPr>
              <w:t>dependent</w:t>
            </w:r>
            <w:r w:rsidRPr="00137F79">
              <w:rPr>
                <w:sz w:val="24"/>
                <w:szCs w:val="24"/>
              </w:rPr>
              <w:t xml:space="preserve"> on the person either being onsite or connected to our VPN, otherwise the sheet will just fail when updating</w:t>
            </w:r>
            <w:r>
              <w:rPr>
                <w:sz w:val="24"/>
                <w:szCs w:val="24"/>
              </w:rPr>
              <w:t xml:space="preserve">. </w:t>
            </w:r>
          </w:p>
          <w:p w14:paraId="708022A7" w14:textId="77777777" w:rsidR="004A1954" w:rsidRDefault="004A1954" w:rsidP="00CF78CF">
            <w:pPr>
              <w:rPr>
                <w:sz w:val="24"/>
                <w:szCs w:val="24"/>
              </w:rPr>
            </w:pPr>
          </w:p>
          <w:p w14:paraId="1AC4A5E1" w14:textId="72C1E0B8" w:rsidR="00FF1DA7" w:rsidRDefault="00FF1DA7" w:rsidP="00CF78CF">
            <w:pPr>
              <w:rPr>
                <w:sz w:val="24"/>
                <w:szCs w:val="24"/>
              </w:rPr>
            </w:pPr>
          </w:p>
          <w:p w14:paraId="25AB9744" w14:textId="70AE4DB1" w:rsidR="004B06E6" w:rsidRDefault="004B06E6" w:rsidP="00CF78CF">
            <w:pPr>
              <w:rPr>
                <w:sz w:val="24"/>
                <w:szCs w:val="24"/>
              </w:rPr>
            </w:pPr>
          </w:p>
          <w:p w14:paraId="63305C23" w14:textId="5AE97915" w:rsidR="00F30F9D" w:rsidRDefault="00F30F9D" w:rsidP="00FE4BE7">
            <w:pPr>
              <w:rPr>
                <w:sz w:val="24"/>
                <w:szCs w:val="24"/>
              </w:rPr>
            </w:pPr>
          </w:p>
          <w:p w14:paraId="49D6FD4F" w14:textId="77777777" w:rsidR="00F30F9D" w:rsidRDefault="00F30F9D" w:rsidP="00FE4BE7">
            <w:pPr>
              <w:rPr>
                <w:sz w:val="24"/>
                <w:szCs w:val="24"/>
              </w:rPr>
            </w:pPr>
          </w:p>
          <w:p w14:paraId="7BC2291C" w14:textId="77777777" w:rsidR="00E54DB1" w:rsidRDefault="00E54DB1" w:rsidP="00FE4BE7">
            <w:pPr>
              <w:rPr>
                <w:sz w:val="24"/>
                <w:szCs w:val="24"/>
              </w:rPr>
            </w:pPr>
          </w:p>
          <w:p w14:paraId="353E80B5" w14:textId="25A310A4" w:rsidR="00E54DB1" w:rsidRPr="00F24961" w:rsidRDefault="00E54DB1" w:rsidP="00FE4BE7">
            <w:pPr>
              <w:rPr>
                <w:sz w:val="24"/>
                <w:szCs w:val="24"/>
              </w:rPr>
            </w:pPr>
          </w:p>
        </w:tc>
      </w:tr>
    </w:tbl>
    <w:p w14:paraId="62B5D3C3" w14:textId="77777777" w:rsidR="00B4432F" w:rsidRPr="004048B0" w:rsidRDefault="00B4432F" w:rsidP="008920BB"/>
    <w:sectPr w:rsidR="00B4432F" w:rsidRPr="004048B0" w:rsidSect="006F5A91">
      <w:footerReference w:type="default" r:id="rId38"/>
      <w:footerReference w:type="first" r:id="rId39"/>
      <w:pgSz w:w="12240" w:h="15840"/>
      <w:pgMar w:top="720" w:right="720" w:bottom="720" w:left="720" w:header="288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36747" w14:textId="77777777" w:rsidR="00A47AB6" w:rsidRDefault="00A47AB6" w:rsidP="006B633A">
      <w:r>
        <w:separator/>
      </w:r>
    </w:p>
  </w:endnote>
  <w:endnote w:type="continuationSeparator" w:id="0">
    <w:p w14:paraId="45172BC2" w14:textId="77777777" w:rsidR="00A47AB6" w:rsidRDefault="00A47AB6" w:rsidP="006B6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EBC9C" w14:textId="77777777" w:rsidR="006B633A" w:rsidRPr="006F5A91" w:rsidRDefault="00A47AB6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566458770"/>
        <w:placeholder>
          <w:docPart w:val="B2D2388C5CA24BE4A2596138824FF8A9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52745410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7</w:t>
        </w:r>
        <w:r w:rsidR="006F5A91"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73A48" w14:textId="77777777" w:rsidR="006F5A91" w:rsidRPr="006F5A91" w:rsidRDefault="00A47AB6" w:rsidP="006F5A91">
    <w:pPr>
      <w:pStyle w:val="Footer"/>
    </w:pPr>
    <w:sdt>
      <w:sdtPr>
        <w:rPr>
          <w:rFonts w:ascii="Calibri" w:hAnsi="Calibri" w:cs="Calibri"/>
          <w:color w:val="000000"/>
          <w:lang w:val="en-AU"/>
        </w:rPr>
        <w:id w:val="1305126051"/>
        <w:placeholder>
          <w:docPart w:val="3C4A5A310ECF4007AFC6C32F819A5A3F"/>
        </w:placeholder>
        <w:temporary/>
        <w15:appearance w15:val="hidden"/>
      </w:sdtPr>
      <w:sdtEndPr>
        <w:rPr>
          <w:lang w:val="en-US"/>
        </w:rPr>
      </w:sdtEndPr>
      <w:sdtContent>
        <w:r w:rsidR="006F5A91" w:rsidRPr="004048B0">
          <w:rPr>
            <w:rFonts w:ascii="Calibri" w:hAnsi="Calibri" w:cs="Calibri"/>
            <w:color w:val="000000"/>
          </w:rPr>
          <w:t>ANNUAL REVIEW</w:t>
        </w:r>
      </w:sdtContent>
    </w:sdt>
    <w:r w:rsidR="006F5A91" w:rsidRPr="004048B0">
      <w:rPr>
        <w:rFonts w:ascii="Calibri" w:hAnsi="Calibri" w:cs="Calibri"/>
        <w:color w:val="000000"/>
      </w:rPr>
      <w:t xml:space="preserve"> |</w:t>
    </w:r>
    <w:r w:rsidR="006F5A91">
      <w:t xml:space="preserve"> </w:t>
    </w:r>
    <w:sdt>
      <w:sdtPr>
        <w:id w:val="-17300692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F5A91">
          <w:fldChar w:fldCharType="begin"/>
        </w:r>
        <w:r w:rsidR="006F5A91">
          <w:instrText xml:space="preserve"> PAGE   \* MERGEFORMAT </w:instrText>
        </w:r>
        <w:r w:rsidR="006F5A91">
          <w:fldChar w:fldCharType="separate"/>
        </w:r>
        <w:r w:rsidR="005431C3">
          <w:rPr>
            <w:noProof/>
          </w:rPr>
          <w:t>6</w:t>
        </w:r>
        <w:r w:rsidR="006F5A91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86D45" w14:textId="77777777" w:rsidR="00A47AB6" w:rsidRDefault="00A47AB6" w:rsidP="006B633A">
      <w:r>
        <w:separator/>
      </w:r>
    </w:p>
  </w:footnote>
  <w:footnote w:type="continuationSeparator" w:id="0">
    <w:p w14:paraId="690EBC3F" w14:textId="77777777" w:rsidR="00A47AB6" w:rsidRDefault="00A47AB6" w:rsidP="006B63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C74"/>
    <w:multiLevelType w:val="hybridMultilevel"/>
    <w:tmpl w:val="3C38AA5E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2E34A3"/>
    <w:multiLevelType w:val="hybridMultilevel"/>
    <w:tmpl w:val="B7F8421E"/>
    <w:lvl w:ilvl="0" w:tplc="288E18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B11D8"/>
    <w:multiLevelType w:val="hybridMultilevel"/>
    <w:tmpl w:val="DBCE106C"/>
    <w:lvl w:ilvl="0" w:tplc="A1B04C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337AE0"/>
    <w:multiLevelType w:val="hybridMultilevel"/>
    <w:tmpl w:val="7916B4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05628"/>
    <w:multiLevelType w:val="hybridMultilevel"/>
    <w:tmpl w:val="073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D0FFE"/>
    <w:multiLevelType w:val="hybridMultilevel"/>
    <w:tmpl w:val="755E11E0"/>
    <w:lvl w:ilvl="0" w:tplc="BA025B48">
      <w:start w:val="1"/>
      <w:numFmt w:val="bullet"/>
      <w:pStyle w:val="Bullets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73428B"/>
    <w:multiLevelType w:val="hybridMultilevel"/>
    <w:tmpl w:val="0778D962"/>
    <w:lvl w:ilvl="0" w:tplc="6C6846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0318DC"/>
    <w:multiLevelType w:val="hybridMultilevel"/>
    <w:tmpl w:val="9D40215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5E1A36"/>
    <w:multiLevelType w:val="hybridMultilevel"/>
    <w:tmpl w:val="97B0DB0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2066B5"/>
    <w:multiLevelType w:val="hybridMultilevel"/>
    <w:tmpl w:val="08A4F43C"/>
    <w:lvl w:ilvl="0" w:tplc="A66895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9645E0"/>
    <w:multiLevelType w:val="hybridMultilevel"/>
    <w:tmpl w:val="C0B2E568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8E674F"/>
    <w:multiLevelType w:val="hybridMultilevel"/>
    <w:tmpl w:val="0100A7AC"/>
    <w:lvl w:ilvl="0" w:tplc="E81E501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8248035">
    <w:abstractNumId w:val="4"/>
  </w:num>
  <w:num w:numId="2" w16cid:durableId="1723480764">
    <w:abstractNumId w:val="10"/>
  </w:num>
  <w:num w:numId="3" w16cid:durableId="1361324863">
    <w:abstractNumId w:val="0"/>
  </w:num>
  <w:num w:numId="4" w16cid:durableId="1567915153">
    <w:abstractNumId w:val="8"/>
  </w:num>
  <w:num w:numId="5" w16cid:durableId="876284116">
    <w:abstractNumId w:val="11"/>
  </w:num>
  <w:num w:numId="6" w16cid:durableId="107629765">
    <w:abstractNumId w:val="7"/>
  </w:num>
  <w:num w:numId="7" w16cid:durableId="717120770">
    <w:abstractNumId w:val="5"/>
  </w:num>
  <w:num w:numId="8" w16cid:durableId="2005165664">
    <w:abstractNumId w:val="2"/>
  </w:num>
  <w:num w:numId="9" w16cid:durableId="1826433310">
    <w:abstractNumId w:val="3"/>
  </w:num>
  <w:num w:numId="10" w16cid:durableId="1653632242">
    <w:abstractNumId w:val="9"/>
  </w:num>
  <w:num w:numId="11" w16cid:durableId="804079675">
    <w:abstractNumId w:val="6"/>
  </w:num>
  <w:num w:numId="12" w16cid:durableId="13201163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isplayBackgroundShape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zsjQxMDW1NLIwMzNQ0lEKTi0uzszPAykwrAUAEtC2ZiwAAAA="/>
  </w:docVars>
  <w:rsids>
    <w:rsidRoot w:val="00486A60"/>
    <w:rsid w:val="00000988"/>
    <w:rsid w:val="000075BD"/>
    <w:rsid w:val="00012FB8"/>
    <w:rsid w:val="00020A73"/>
    <w:rsid w:val="00022309"/>
    <w:rsid w:val="000227CA"/>
    <w:rsid w:val="000239FD"/>
    <w:rsid w:val="00031911"/>
    <w:rsid w:val="000378D7"/>
    <w:rsid w:val="000504EC"/>
    <w:rsid w:val="00051294"/>
    <w:rsid w:val="00056039"/>
    <w:rsid w:val="00056A5E"/>
    <w:rsid w:val="00056AF4"/>
    <w:rsid w:val="00056F25"/>
    <w:rsid w:val="00060117"/>
    <w:rsid w:val="0006246E"/>
    <w:rsid w:val="00064622"/>
    <w:rsid w:val="00080119"/>
    <w:rsid w:val="00082756"/>
    <w:rsid w:val="00082D6B"/>
    <w:rsid w:val="000834BB"/>
    <w:rsid w:val="00085120"/>
    <w:rsid w:val="00086808"/>
    <w:rsid w:val="000936E3"/>
    <w:rsid w:val="0009505B"/>
    <w:rsid w:val="000A0187"/>
    <w:rsid w:val="000A49E4"/>
    <w:rsid w:val="000B2E3E"/>
    <w:rsid w:val="000C0AFA"/>
    <w:rsid w:val="000C0D25"/>
    <w:rsid w:val="000C3202"/>
    <w:rsid w:val="000D06AB"/>
    <w:rsid w:val="000D1D83"/>
    <w:rsid w:val="000D1DA3"/>
    <w:rsid w:val="000D2B05"/>
    <w:rsid w:val="000E58A1"/>
    <w:rsid w:val="000F4BD2"/>
    <w:rsid w:val="00100EA6"/>
    <w:rsid w:val="0010133A"/>
    <w:rsid w:val="00110D36"/>
    <w:rsid w:val="00114118"/>
    <w:rsid w:val="00116D09"/>
    <w:rsid w:val="00120EDB"/>
    <w:rsid w:val="00122D73"/>
    <w:rsid w:val="00133F58"/>
    <w:rsid w:val="00137F79"/>
    <w:rsid w:val="001525FE"/>
    <w:rsid w:val="0015336E"/>
    <w:rsid w:val="0015493B"/>
    <w:rsid w:val="00155013"/>
    <w:rsid w:val="001706FC"/>
    <w:rsid w:val="00170892"/>
    <w:rsid w:val="001812E2"/>
    <w:rsid w:val="00183386"/>
    <w:rsid w:val="001877A1"/>
    <w:rsid w:val="00191A9D"/>
    <w:rsid w:val="00191B9F"/>
    <w:rsid w:val="001A34DA"/>
    <w:rsid w:val="001B24CE"/>
    <w:rsid w:val="001B3AC5"/>
    <w:rsid w:val="001B49A5"/>
    <w:rsid w:val="001C192D"/>
    <w:rsid w:val="001C52F2"/>
    <w:rsid w:val="001D0839"/>
    <w:rsid w:val="001D2FCC"/>
    <w:rsid w:val="001D5EC6"/>
    <w:rsid w:val="001E17E9"/>
    <w:rsid w:val="001E2FD9"/>
    <w:rsid w:val="001E7B47"/>
    <w:rsid w:val="001F5BFC"/>
    <w:rsid w:val="001F6517"/>
    <w:rsid w:val="00213A4B"/>
    <w:rsid w:val="00217102"/>
    <w:rsid w:val="00221CD0"/>
    <w:rsid w:val="002229EF"/>
    <w:rsid w:val="00225C75"/>
    <w:rsid w:val="00231A3E"/>
    <w:rsid w:val="0023407A"/>
    <w:rsid w:val="00237098"/>
    <w:rsid w:val="0023776B"/>
    <w:rsid w:val="0024098E"/>
    <w:rsid w:val="002569A3"/>
    <w:rsid w:val="002603A1"/>
    <w:rsid w:val="002642D6"/>
    <w:rsid w:val="002658AD"/>
    <w:rsid w:val="00265965"/>
    <w:rsid w:val="00267D99"/>
    <w:rsid w:val="0027432C"/>
    <w:rsid w:val="00276A77"/>
    <w:rsid w:val="00283080"/>
    <w:rsid w:val="0028344C"/>
    <w:rsid w:val="00291AC2"/>
    <w:rsid w:val="00293040"/>
    <w:rsid w:val="00294535"/>
    <w:rsid w:val="002A0E38"/>
    <w:rsid w:val="002A1A17"/>
    <w:rsid w:val="002A1D7C"/>
    <w:rsid w:val="002B1F43"/>
    <w:rsid w:val="002B548F"/>
    <w:rsid w:val="002C175E"/>
    <w:rsid w:val="002C59CE"/>
    <w:rsid w:val="002C7F0E"/>
    <w:rsid w:val="002E7B1C"/>
    <w:rsid w:val="002F05FE"/>
    <w:rsid w:val="002F22D5"/>
    <w:rsid w:val="002F3FC0"/>
    <w:rsid w:val="003144D0"/>
    <w:rsid w:val="0031747E"/>
    <w:rsid w:val="00322D7E"/>
    <w:rsid w:val="00324B19"/>
    <w:rsid w:val="00331CBA"/>
    <w:rsid w:val="00333597"/>
    <w:rsid w:val="00335945"/>
    <w:rsid w:val="00335CCE"/>
    <w:rsid w:val="00347EBA"/>
    <w:rsid w:val="003512DE"/>
    <w:rsid w:val="00352B29"/>
    <w:rsid w:val="003547CA"/>
    <w:rsid w:val="00354BCE"/>
    <w:rsid w:val="00357ADE"/>
    <w:rsid w:val="00361B20"/>
    <w:rsid w:val="003630DD"/>
    <w:rsid w:val="00366CF6"/>
    <w:rsid w:val="00371B32"/>
    <w:rsid w:val="00381902"/>
    <w:rsid w:val="003875EC"/>
    <w:rsid w:val="00391513"/>
    <w:rsid w:val="00396A0D"/>
    <w:rsid w:val="003A28F6"/>
    <w:rsid w:val="003A6140"/>
    <w:rsid w:val="003B1B45"/>
    <w:rsid w:val="003B5CA2"/>
    <w:rsid w:val="003D0EB4"/>
    <w:rsid w:val="003D2A97"/>
    <w:rsid w:val="003D3F30"/>
    <w:rsid w:val="003D4F8E"/>
    <w:rsid w:val="003D61C3"/>
    <w:rsid w:val="003D6BA0"/>
    <w:rsid w:val="003D77C9"/>
    <w:rsid w:val="003E79AE"/>
    <w:rsid w:val="003F1069"/>
    <w:rsid w:val="00403A8E"/>
    <w:rsid w:val="004048B0"/>
    <w:rsid w:val="00410AD4"/>
    <w:rsid w:val="00416563"/>
    <w:rsid w:val="00417D0A"/>
    <w:rsid w:val="004206FF"/>
    <w:rsid w:val="00423E41"/>
    <w:rsid w:val="00424C2C"/>
    <w:rsid w:val="004261B8"/>
    <w:rsid w:val="004273D3"/>
    <w:rsid w:val="004314C6"/>
    <w:rsid w:val="00435701"/>
    <w:rsid w:val="00435EAB"/>
    <w:rsid w:val="0043758D"/>
    <w:rsid w:val="00450B18"/>
    <w:rsid w:val="00450F88"/>
    <w:rsid w:val="004534B7"/>
    <w:rsid w:val="00455E2B"/>
    <w:rsid w:val="00486A60"/>
    <w:rsid w:val="004943C8"/>
    <w:rsid w:val="0049453B"/>
    <w:rsid w:val="00494BE8"/>
    <w:rsid w:val="00495627"/>
    <w:rsid w:val="00497589"/>
    <w:rsid w:val="00497DF7"/>
    <w:rsid w:val="004A07F9"/>
    <w:rsid w:val="004A1954"/>
    <w:rsid w:val="004A4C49"/>
    <w:rsid w:val="004B06E6"/>
    <w:rsid w:val="004B565F"/>
    <w:rsid w:val="004C0FA4"/>
    <w:rsid w:val="004C2404"/>
    <w:rsid w:val="004C3FBB"/>
    <w:rsid w:val="004C4BE2"/>
    <w:rsid w:val="004D4384"/>
    <w:rsid w:val="004D4B7B"/>
    <w:rsid w:val="004D5DF2"/>
    <w:rsid w:val="004F1988"/>
    <w:rsid w:val="004F273C"/>
    <w:rsid w:val="004F7FE3"/>
    <w:rsid w:val="00500AC9"/>
    <w:rsid w:val="00510122"/>
    <w:rsid w:val="00512189"/>
    <w:rsid w:val="00516138"/>
    <w:rsid w:val="00516CE4"/>
    <w:rsid w:val="00517D36"/>
    <w:rsid w:val="005216F5"/>
    <w:rsid w:val="00522361"/>
    <w:rsid w:val="0053179B"/>
    <w:rsid w:val="00537748"/>
    <w:rsid w:val="005431C3"/>
    <w:rsid w:val="00547471"/>
    <w:rsid w:val="00553C83"/>
    <w:rsid w:val="005712E9"/>
    <w:rsid w:val="00573142"/>
    <w:rsid w:val="00586D22"/>
    <w:rsid w:val="00587907"/>
    <w:rsid w:val="00587E76"/>
    <w:rsid w:val="005947BE"/>
    <w:rsid w:val="00594A47"/>
    <w:rsid w:val="005A493C"/>
    <w:rsid w:val="005A5761"/>
    <w:rsid w:val="005A747E"/>
    <w:rsid w:val="005B116C"/>
    <w:rsid w:val="005B37D7"/>
    <w:rsid w:val="005B7A9D"/>
    <w:rsid w:val="005B7FDE"/>
    <w:rsid w:val="005C22B8"/>
    <w:rsid w:val="005D02CE"/>
    <w:rsid w:val="005D049F"/>
    <w:rsid w:val="005D313F"/>
    <w:rsid w:val="005E5E53"/>
    <w:rsid w:val="005F350F"/>
    <w:rsid w:val="005F41EF"/>
    <w:rsid w:val="006013C2"/>
    <w:rsid w:val="0060146E"/>
    <w:rsid w:val="0061444D"/>
    <w:rsid w:val="00617AED"/>
    <w:rsid w:val="00620935"/>
    <w:rsid w:val="00621631"/>
    <w:rsid w:val="00623803"/>
    <w:rsid w:val="0064029B"/>
    <w:rsid w:val="006447FE"/>
    <w:rsid w:val="00647E21"/>
    <w:rsid w:val="006539A6"/>
    <w:rsid w:val="006551C3"/>
    <w:rsid w:val="00655551"/>
    <w:rsid w:val="006569B1"/>
    <w:rsid w:val="006578AF"/>
    <w:rsid w:val="00661A71"/>
    <w:rsid w:val="00663A1F"/>
    <w:rsid w:val="006677B5"/>
    <w:rsid w:val="00670025"/>
    <w:rsid w:val="00672DD2"/>
    <w:rsid w:val="00677510"/>
    <w:rsid w:val="006845B0"/>
    <w:rsid w:val="00685B33"/>
    <w:rsid w:val="006918BC"/>
    <w:rsid w:val="00694D31"/>
    <w:rsid w:val="00694E45"/>
    <w:rsid w:val="00696C63"/>
    <w:rsid w:val="0069700C"/>
    <w:rsid w:val="006A535D"/>
    <w:rsid w:val="006B48E0"/>
    <w:rsid w:val="006B633A"/>
    <w:rsid w:val="006C4E53"/>
    <w:rsid w:val="006D7E5A"/>
    <w:rsid w:val="006E0CA6"/>
    <w:rsid w:val="006F5A91"/>
    <w:rsid w:val="0071275B"/>
    <w:rsid w:val="00716132"/>
    <w:rsid w:val="0071660C"/>
    <w:rsid w:val="00717511"/>
    <w:rsid w:val="00717602"/>
    <w:rsid w:val="00723E0F"/>
    <w:rsid w:val="0072626F"/>
    <w:rsid w:val="007273A8"/>
    <w:rsid w:val="00727D0C"/>
    <w:rsid w:val="007366D6"/>
    <w:rsid w:val="0074308D"/>
    <w:rsid w:val="007430FE"/>
    <w:rsid w:val="00747D69"/>
    <w:rsid w:val="00751CE6"/>
    <w:rsid w:val="0075404B"/>
    <w:rsid w:val="00754E3B"/>
    <w:rsid w:val="00755782"/>
    <w:rsid w:val="00767BA3"/>
    <w:rsid w:val="00773B64"/>
    <w:rsid w:val="007762BF"/>
    <w:rsid w:val="00777478"/>
    <w:rsid w:val="007874BC"/>
    <w:rsid w:val="007918D4"/>
    <w:rsid w:val="00792499"/>
    <w:rsid w:val="00795DB2"/>
    <w:rsid w:val="007A0AF0"/>
    <w:rsid w:val="007A149E"/>
    <w:rsid w:val="007B2E61"/>
    <w:rsid w:val="007B52F1"/>
    <w:rsid w:val="007B5595"/>
    <w:rsid w:val="007D06DB"/>
    <w:rsid w:val="007D0BCF"/>
    <w:rsid w:val="007D14F3"/>
    <w:rsid w:val="007D3DFE"/>
    <w:rsid w:val="007D418C"/>
    <w:rsid w:val="007D77E2"/>
    <w:rsid w:val="007E2AA1"/>
    <w:rsid w:val="007F542B"/>
    <w:rsid w:val="007F5FC1"/>
    <w:rsid w:val="008049B8"/>
    <w:rsid w:val="0081061D"/>
    <w:rsid w:val="00816D3F"/>
    <w:rsid w:val="0081728C"/>
    <w:rsid w:val="008203B6"/>
    <w:rsid w:val="00824A5C"/>
    <w:rsid w:val="00824CE9"/>
    <w:rsid w:val="008427A7"/>
    <w:rsid w:val="00847085"/>
    <w:rsid w:val="008518C7"/>
    <w:rsid w:val="008548C8"/>
    <w:rsid w:val="00854CDC"/>
    <w:rsid w:val="00856C07"/>
    <w:rsid w:val="00862844"/>
    <w:rsid w:val="0086391F"/>
    <w:rsid w:val="0086415D"/>
    <w:rsid w:val="00867AB3"/>
    <w:rsid w:val="00872C00"/>
    <w:rsid w:val="00873A53"/>
    <w:rsid w:val="00875C69"/>
    <w:rsid w:val="008761A7"/>
    <w:rsid w:val="00877112"/>
    <w:rsid w:val="00880677"/>
    <w:rsid w:val="00883A6C"/>
    <w:rsid w:val="00884E39"/>
    <w:rsid w:val="008856B1"/>
    <w:rsid w:val="008920BB"/>
    <w:rsid w:val="008937EC"/>
    <w:rsid w:val="00893B93"/>
    <w:rsid w:val="00897DCE"/>
    <w:rsid w:val="008A2E6F"/>
    <w:rsid w:val="008A6EFF"/>
    <w:rsid w:val="008B52F4"/>
    <w:rsid w:val="008B60A5"/>
    <w:rsid w:val="008C7F63"/>
    <w:rsid w:val="008D07C5"/>
    <w:rsid w:val="008E6874"/>
    <w:rsid w:val="008F1ABD"/>
    <w:rsid w:val="008F1BD4"/>
    <w:rsid w:val="008F3577"/>
    <w:rsid w:val="00906C28"/>
    <w:rsid w:val="00910AB9"/>
    <w:rsid w:val="00912991"/>
    <w:rsid w:val="00915823"/>
    <w:rsid w:val="00917559"/>
    <w:rsid w:val="00921C13"/>
    <w:rsid w:val="00924E88"/>
    <w:rsid w:val="009269CF"/>
    <w:rsid w:val="009332A8"/>
    <w:rsid w:val="009359D0"/>
    <w:rsid w:val="00946AA2"/>
    <w:rsid w:val="009527D4"/>
    <w:rsid w:val="00954C8A"/>
    <w:rsid w:val="009627B1"/>
    <w:rsid w:val="00962DAC"/>
    <w:rsid w:val="00966595"/>
    <w:rsid w:val="00990C95"/>
    <w:rsid w:val="00993FAC"/>
    <w:rsid w:val="009A2C81"/>
    <w:rsid w:val="009A3FD4"/>
    <w:rsid w:val="009A622D"/>
    <w:rsid w:val="009B1527"/>
    <w:rsid w:val="009B38E4"/>
    <w:rsid w:val="009C1C87"/>
    <w:rsid w:val="009C3A2F"/>
    <w:rsid w:val="009C3C13"/>
    <w:rsid w:val="009D0407"/>
    <w:rsid w:val="009D1F8E"/>
    <w:rsid w:val="009D7A26"/>
    <w:rsid w:val="009E067C"/>
    <w:rsid w:val="009F4F9D"/>
    <w:rsid w:val="00A010B3"/>
    <w:rsid w:val="00A0307F"/>
    <w:rsid w:val="00A06303"/>
    <w:rsid w:val="00A10DDB"/>
    <w:rsid w:val="00A12CCB"/>
    <w:rsid w:val="00A15BA2"/>
    <w:rsid w:val="00A2781E"/>
    <w:rsid w:val="00A33B7B"/>
    <w:rsid w:val="00A33E0D"/>
    <w:rsid w:val="00A354ED"/>
    <w:rsid w:val="00A421ED"/>
    <w:rsid w:val="00A4544F"/>
    <w:rsid w:val="00A47AB6"/>
    <w:rsid w:val="00A518BE"/>
    <w:rsid w:val="00A52F13"/>
    <w:rsid w:val="00A53830"/>
    <w:rsid w:val="00A61AC5"/>
    <w:rsid w:val="00A71692"/>
    <w:rsid w:val="00A76015"/>
    <w:rsid w:val="00A762C4"/>
    <w:rsid w:val="00AA17B6"/>
    <w:rsid w:val="00AA6C0A"/>
    <w:rsid w:val="00AB4439"/>
    <w:rsid w:val="00AC5896"/>
    <w:rsid w:val="00AD02DF"/>
    <w:rsid w:val="00AD164C"/>
    <w:rsid w:val="00AD4F06"/>
    <w:rsid w:val="00AD65A8"/>
    <w:rsid w:val="00AE6F29"/>
    <w:rsid w:val="00AF1286"/>
    <w:rsid w:val="00AF5DE6"/>
    <w:rsid w:val="00B00533"/>
    <w:rsid w:val="00B00C6E"/>
    <w:rsid w:val="00B05BA2"/>
    <w:rsid w:val="00B064EE"/>
    <w:rsid w:val="00B11CC3"/>
    <w:rsid w:val="00B13B0C"/>
    <w:rsid w:val="00B13CF5"/>
    <w:rsid w:val="00B1596A"/>
    <w:rsid w:val="00B15AD2"/>
    <w:rsid w:val="00B16FB2"/>
    <w:rsid w:val="00B25685"/>
    <w:rsid w:val="00B3183C"/>
    <w:rsid w:val="00B33BA9"/>
    <w:rsid w:val="00B43465"/>
    <w:rsid w:val="00B4432F"/>
    <w:rsid w:val="00B52088"/>
    <w:rsid w:val="00B527E2"/>
    <w:rsid w:val="00B54113"/>
    <w:rsid w:val="00B54817"/>
    <w:rsid w:val="00B57FDD"/>
    <w:rsid w:val="00B613E6"/>
    <w:rsid w:val="00B6266F"/>
    <w:rsid w:val="00B678B1"/>
    <w:rsid w:val="00B71316"/>
    <w:rsid w:val="00B77C4D"/>
    <w:rsid w:val="00B801AC"/>
    <w:rsid w:val="00B87557"/>
    <w:rsid w:val="00B95D01"/>
    <w:rsid w:val="00B96DE2"/>
    <w:rsid w:val="00BA4304"/>
    <w:rsid w:val="00BA4317"/>
    <w:rsid w:val="00BA668D"/>
    <w:rsid w:val="00BB2310"/>
    <w:rsid w:val="00BB23E5"/>
    <w:rsid w:val="00BB33BB"/>
    <w:rsid w:val="00BB4ABB"/>
    <w:rsid w:val="00BB7CCB"/>
    <w:rsid w:val="00BC1513"/>
    <w:rsid w:val="00BC5684"/>
    <w:rsid w:val="00BD4296"/>
    <w:rsid w:val="00BD4BF6"/>
    <w:rsid w:val="00BD5D80"/>
    <w:rsid w:val="00BF28FD"/>
    <w:rsid w:val="00BF3C60"/>
    <w:rsid w:val="00BF441C"/>
    <w:rsid w:val="00BF7335"/>
    <w:rsid w:val="00BF7A9B"/>
    <w:rsid w:val="00C014F1"/>
    <w:rsid w:val="00C02274"/>
    <w:rsid w:val="00C12D68"/>
    <w:rsid w:val="00C151CC"/>
    <w:rsid w:val="00C17936"/>
    <w:rsid w:val="00C267CF"/>
    <w:rsid w:val="00C267F5"/>
    <w:rsid w:val="00C27499"/>
    <w:rsid w:val="00C43590"/>
    <w:rsid w:val="00C43630"/>
    <w:rsid w:val="00C43AF7"/>
    <w:rsid w:val="00C45D84"/>
    <w:rsid w:val="00C47378"/>
    <w:rsid w:val="00C60479"/>
    <w:rsid w:val="00C618AE"/>
    <w:rsid w:val="00C67996"/>
    <w:rsid w:val="00C67BE5"/>
    <w:rsid w:val="00C738EC"/>
    <w:rsid w:val="00C91409"/>
    <w:rsid w:val="00C918E0"/>
    <w:rsid w:val="00CB4662"/>
    <w:rsid w:val="00CC30FC"/>
    <w:rsid w:val="00CC5A70"/>
    <w:rsid w:val="00CC71C8"/>
    <w:rsid w:val="00CD786A"/>
    <w:rsid w:val="00CD7F84"/>
    <w:rsid w:val="00CE4971"/>
    <w:rsid w:val="00CE7DCF"/>
    <w:rsid w:val="00CF41F2"/>
    <w:rsid w:val="00CF78CF"/>
    <w:rsid w:val="00D04093"/>
    <w:rsid w:val="00D1516A"/>
    <w:rsid w:val="00D26642"/>
    <w:rsid w:val="00D37C6B"/>
    <w:rsid w:val="00D578BD"/>
    <w:rsid w:val="00D62139"/>
    <w:rsid w:val="00D70E35"/>
    <w:rsid w:val="00D800FA"/>
    <w:rsid w:val="00D81A43"/>
    <w:rsid w:val="00D906BB"/>
    <w:rsid w:val="00D94BF0"/>
    <w:rsid w:val="00DA0896"/>
    <w:rsid w:val="00DB61A5"/>
    <w:rsid w:val="00DD2C3C"/>
    <w:rsid w:val="00DD658A"/>
    <w:rsid w:val="00DE178D"/>
    <w:rsid w:val="00DE71E6"/>
    <w:rsid w:val="00DE74D9"/>
    <w:rsid w:val="00DF1644"/>
    <w:rsid w:val="00DF2D94"/>
    <w:rsid w:val="00DF48D4"/>
    <w:rsid w:val="00DF4F21"/>
    <w:rsid w:val="00E002C7"/>
    <w:rsid w:val="00E02565"/>
    <w:rsid w:val="00E03D83"/>
    <w:rsid w:val="00E04CB2"/>
    <w:rsid w:val="00E07F71"/>
    <w:rsid w:val="00E151B1"/>
    <w:rsid w:val="00E15A1C"/>
    <w:rsid w:val="00E31CEA"/>
    <w:rsid w:val="00E4215E"/>
    <w:rsid w:val="00E54DB1"/>
    <w:rsid w:val="00E61AB3"/>
    <w:rsid w:val="00E62164"/>
    <w:rsid w:val="00E62DC2"/>
    <w:rsid w:val="00E65655"/>
    <w:rsid w:val="00E71460"/>
    <w:rsid w:val="00E72503"/>
    <w:rsid w:val="00E85A81"/>
    <w:rsid w:val="00E90882"/>
    <w:rsid w:val="00E921E5"/>
    <w:rsid w:val="00E92204"/>
    <w:rsid w:val="00E92266"/>
    <w:rsid w:val="00E947DA"/>
    <w:rsid w:val="00E97841"/>
    <w:rsid w:val="00EA0EF8"/>
    <w:rsid w:val="00EA1FB1"/>
    <w:rsid w:val="00EA394A"/>
    <w:rsid w:val="00EA398D"/>
    <w:rsid w:val="00EA4FD2"/>
    <w:rsid w:val="00EB0526"/>
    <w:rsid w:val="00EB23EE"/>
    <w:rsid w:val="00EC1264"/>
    <w:rsid w:val="00EC544D"/>
    <w:rsid w:val="00ED6A3D"/>
    <w:rsid w:val="00ED6CCE"/>
    <w:rsid w:val="00EE0F8D"/>
    <w:rsid w:val="00EE26CB"/>
    <w:rsid w:val="00EE43A5"/>
    <w:rsid w:val="00EE6B24"/>
    <w:rsid w:val="00EF1E32"/>
    <w:rsid w:val="00EF59A2"/>
    <w:rsid w:val="00EF5C34"/>
    <w:rsid w:val="00F07F79"/>
    <w:rsid w:val="00F11175"/>
    <w:rsid w:val="00F11874"/>
    <w:rsid w:val="00F16887"/>
    <w:rsid w:val="00F21515"/>
    <w:rsid w:val="00F2271B"/>
    <w:rsid w:val="00F22DB8"/>
    <w:rsid w:val="00F22EAE"/>
    <w:rsid w:val="00F2459A"/>
    <w:rsid w:val="00F24961"/>
    <w:rsid w:val="00F30F9D"/>
    <w:rsid w:val="00F32B21"/>
    <w:rsid w:val="00F32EBE"/>
    <w:rsid w:val="00F35A16"/>
    <w:rsid w:val="00F37792"/>
    <w:rsid w:val="00F46DF4"/>
    <w:rsid w:val="00F53A9D"/>
    <w:rsid w:val="00F5608A"/>
    <w:rsid w:val="00F6071E"/>
    <w:rsid w:val="00F6144F"/>
    <w:rsid w:val="00F620CA"/>
    <w:rsid w:val="00F63CF9"/>
    <w:rsid w:val="00F64EC6"/>
    <w:rsid w:val="00F65EA1"/>
    <w:rsid w:val="00F66C4E"/>
    <w:rsid w:val="00F70C16"/>
    <w:rsid w:val="00F76038"/>
    <w:rsid w:val="00F803A1"/>
    <w:rsid w:val="00F83D08"/>
    <w:rsid w:val="00FA38E3"/>
    <w:rsid w:val="00FA7409"/>
    <w:rsid w:val="00FB10E0"/>
    <w:rsid w:val="00FB2A70"/>
    <w:rsid w:val="00FB50C8"/>
    <w:rsid w:val="00FD0FD6"/>
    <w:rsid w:val="00FD2256"/>
    <w:rsid w:val="00FD2973"/>
    <w:rsid w:val="00FE3D6E"/>
    <w:rsid w:val="00FE3F53"/>
    <w:rsid w:val="00FE4074"/>
    <w:rsid w:val="00FE44CB"/>
    <w:rsid w:val="00FE4BE7"/>
    <w:rsid w:val="00FE7673"/>
    <w:rsid w:val="00FF1DA7"/>
    <w:rsid w:val="00FF5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7E62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/>
    <w:lsdException w:name="Signature" w:semiHidden="1" w:unhideWhenUsed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/>
    <w:lsdException w:name="Body Text First Indent" w:semiHidden="1"/>
    <w:lsdException w:name="Body Text First Indent 2" w:semiHidden="1"/>
    <w:lsdException w:name="Note Heading" w:semiHidden="1" w:unhideWhenUsed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 w:unhideWhenUsed="1"/>
    <w:lsdException w:name="FollowedHyperlink" w:semiHidden="1"/>
    <w:lsdException w:name="Strong" w:semiHidden="1" w:uiPriority="22"/>
    <w:lsdException w:name="Emphasis" w:semiHidden="1" w:uiPriority="20"/>
    <w:lsdException w:name="Document Map" w:semiHidden="1"/>
    <w:lsdException w:name="Plain Text" w:semiHidden="1" w:unhideWhenUsed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048B0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1"/>
    <w:qFormat/>
    <w:rsid w:val="004048B0"/>
    <w:pPr>
      <w:spacing w:before="120"/>
      <w:outlineLvl w:val="0"/>
    </w:pPr>
    <w:rPr>
      <w:rFonts w:cstheme="majorHAnsi"/>
      <w:caps/>
      <w:color w:val="FFFFFF" w:themeColor="background1"/>
      <w:spacing w:val="80"/>
      <w:sz w:val="72"/>
      <w:szCs w:val="96"/>
    </w:rPr>
  </w:style>
  <w:style w:type="paragraph" w:styleId="Heading2">
    <w:name w:val="heading 2"/>
    <w:basedOn w:val="Normal"/>
    <w:next w:val="Normal"/>
    <w:link w:val="Heading2Char"/>
    <w:uiPriority w:val="1"/>
    <w:qFormat/>
    <w:rsid w:val="004048B0"/>
    <w:pPr>
      <w:spacing w:before="120"/>
      <w:outlineLvl w:val="1"/>
    </w:pPr>
    <w:rPr>
      <w:caps/>
      <w:spacing w:val="80"/>
      <w:sz w:val="72"/>
      <w:szCs w:val="72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4048B0"/>
    <w:pPr>
      <w:outlineLvl w:val="2"/>
    </w:pPr>
    <w:rPr>
      <w:b/>
      <w:bCs/>
      <w:noProof/>
      <w:sz w:val="36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rsid w:val="003D2A9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55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4048B0"/>
    <w:rPr>
      <w:rFonts w:cstheme="majorHAnsi"/>
      <w:caps/>
      <w:color w:val="FFFFFF" w:themeColor="background1"/>
      <w:spacing w:val="80"/>
      <w:sz w:val="72"/>
      <w:szCs w:val="96"/>
    </w:rPr>
  </w:style>
  <w:style w:type="character" w:customStyle="1" w:styleId="Heading2Char">
    <w:name w:val="Heading 2 Char"/>
    <w:basedOn w:val="DefaultParagraphFont"/>
    <w:link w:val="Heading2"/>
    <w:uiPriority w:val="1"/>
    <w:rsid w:val="004048B0"/>
    <w:rPr>
      <w:caps/>
      <w:spacing w:val="80"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2"/>
    <w:rsid w:val="004048B0"/>
    <w:rPr>
      <w:b/>
      <w:bCs/>
      <w:caps/>
      <w:noProof/>
      <w:spacing w:val="80"/>
      <w:sz w:val="36"/>
      <w:szCs w:val="32"/>
    </w:rPr>
  </w:style>
  <w:style w:type="paragraph" w:styleId="Subtitle">
    <w:name w:val="Subtitle"/>
    <w:basedOn w:val="Heading3"/>
    <w:next w:val="Normal"/>
    <w:link w:val="SubtitleChar"/>
    <w:uiPriority w:val="9"/>
    <w:rsid w:val="005B116C"/>
    <w:pPr>
      <w:framePr w:wrap="auto" w:vAnchor="text" w:hAnchor="margin" w:y="203"/>
      <w:jc w:val="center"/>
    </w:pPr>
    <w:rPr>
      <w:color w:val="FFFFFF" w:themeColor="background1"/>
    </w:rPr>
  </w:style>
  <w:style w:type="character" w:customStyle="1" w:styleId="SubtitleChar">
    <w:name w:val="Subtitle Char"/>
    <w:basedOn w:val="DefaultParagraphFont"/>
    <w:link w:val="Subtitle"/>
    <w:uiPriority w:val="9"/>
    <w:rsid w:val="005B116C"/>
    <w:rPr>
      <w:b/>
      <w:bCs/>
      <w:caps/>
      <w:noProof/>
      <w:color w:val="FFFFFF" w:themeColor="background1"/>
      <w:spacing w:val="80"/>
      <w:sz w:val="36"/>
      <w:szCs w:val="32"/>
    </w:rPr>
  </w:style>
  <w:style w:type="paragraph" w:styleId="Header">
    <w:name w:val="header"/>
    <w:basedOn w:val="Normal"/>
    <w:link w:val="HeaderChar"/>
    <w:uiPriority w:val="99"/>
    <w:semiHidden/>
    <w:rsid w:val="006B633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0D36"/>
  </w:style>
  <w:style w:type="paragraph" w:styleId="Footer">
    <w:name w:val="footer"/>
    <w:basedOn w:val="Normal"/>
    <w:link w:val="FooterChar"/>
    <w:uiPriority w:val="99"/>
    <w:qFormat/>
    <w:rsid w:val="006F5A91"/>
    <w:pPr>
      <w:tabs>
        <w:tab w:val="center" w:pos="4680"/>
        <w:tab w:val="right" w:pos="9360"/>
      </w:tabs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110D36"/>
  </w:style>
  <w:style w:type="table" w:styleId="PlainTable2">
    <w:name w:val="Plain Table 2"/>
    <w:basedOn w:val="TableNormal"/>
    <w:uiPriority w:val="42"/>
    <w:rsid w:val="00CC71C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Caption">
    <w:name w:val="caption"/>
    <w:basedOn w:val="Normal"/>
    <w:next w:val="Normal"/>
    <w:uiPriority w:val="35"/>
    <w:qFormat/>
    <w:rsid w:val="0010133A"/>
    <w:rPr>
      <w:sz w:val="20"/>
    </w:rPr>
  </w:style>
  <w:style w:type="paragraph" w:styleId="Title">
    <w:name w:val="Title"/>
    <w:basedOn w:val="Normal"/>
    <w:next w:val="Normal"/>
    <w:link w:val="TitleChar"/>
    <w:qFormat/>
    <w:rsid w:val="005431C3"/>
    <w:pPr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character" w:customStyle="1" w:styleId="TitleChar">
    <w:name w:val="Title Char"/>
    <w:basedOn w:val="DefaultParagraphFont"/>
    <w:link w:val="Title"/>
    <w:rsid w:val="005431C3"/>
    <w:rPr>
      <w:rFonts w:asciiTheme="majorHAnsi" w:eastAsiaTheme="majorEastAsia" w:hAnsiTheme="majorHAnsi" w:cstheme="majorBidi"/>
      <w:caps/>
      <w:color w:val="FFFFFF" w:themeColor="background1"/>
      <w:sz w:val="96"/>
      <w:szCs w:val="56"/>
    </w:rPr>
  </w:style>
  <w:style w:type="paragraph" w:styleId="Quote">
    <w:name w:val="Quote"/>
    <w:basedOn w:val="Normal"/>
    <w:next w:val="Normal"/>
    <w:link w:val="QuoteChar"/>
    <w:uiPriority w:val="10"/>
    <w:qFormat/>
    <w:rsid w:val="004D4384"/>
    <w:pPr>
      <w:spacing w:before="200"/>
      <w:ind w:left="288" w:right="288"/>
    </w:pPr>
    <w:rPr>
      <w:b/>
      <w:iCs/>
      <w:color w:val="404040" w:themeColor="text1" w:themeTint="BF"/>
      <w:sz w:val="56"/>
      <w:szCs w:val="24"/>
    </w:rPr>
  </w:style>
  <w:style w:type="character" w:customStyle="1" w:styleId="QuoteChar">
    <w:name w:val="Quote Char"/>
    <w:basedOn w:val="DefaultParagraphFont"/>
    <w:link w:val="Quote"/>
    <w:uiPriority w:val="10"/>
    <w:rsid w:val="004D4384"/>
    <w:rPr>
      <w:b/>
      <w:iCs/>
      <w:color w:val="404040" w:themeColor="text1" w:themeTint="BF"/>
      <w:sz w:val="56"/>
      <w:szCs w:val="24"/>
    </w:rPr>
  </w:style>
  <w:style w:type="character" w:styleId="PlaceholderText">
    <w:name w:val="Placeholder Text"/>
    <w:basedOn w:val="DefaultParagraphFont"/>
    <w:uiPriority w:val="99"/>
    <w:semiHidden/>
    <w:rsid w:val="000D1DA3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0D36"/>
    <w:rPr>
      <w:rFonts w:asciiTheme="majorHAnsi" w:eastAsiaTheme="majorEastAsia" w:hAnsiTheme="majorHAnsi" w:cstheme="majorBidi"/>
      <w:i/>
      <w:iCs/>
      <w:color w:val="7B2F3D" w:themeColor="accent1" w:themeShade="BF"/>
    </w:rPr>
  </w:style>
  <w:style w:type="paragraph" w:customStyle="1" w:styleId="NormalBold">
    <w:name w:val="Normal Bold"/>
    <w:basedOn w:val="Normal"/>
    <w:uiPriority w:val="8"/>
    <w:qFormat/>
    <w:rsid w:val="00EA0EF8"/>
    <w:rPr>
      <w:b/>
      <w:bCs/>
      <w:color w:val="FFFFFF" w:themeColor="background1"/>
    </w:rPr>
  </w:style>
  <w:style w:type="paragraph" w:customStyle="1" w:styleId="TitleOption1">
    <w:name w:val="TitleOption1"/>
    <w:basedOn w:val="Title"/>
    <w:uiPriority w:val="4"/>
    <w:semiHidden/>
    <w:rsid w:val="006F5A91"/>
    <w:rPr>
      <w:color w:val="E99757" w:themeColor="accent2"/>
    </w:rPr>
  </w:style>
  <w:style w:type="paragraph" w:customStyle="1" w:styleId="TitleOption2">
    <w:name w:val="TitleOption2"/>
    <w:basedOn w:val="Title"/>
    <w:uiPriority w:val="5"/>
    <w:semiHidden/>
    <w:rsid w:val="00110D36"/>
    <w:rPr>
      <w:color w:val="A53F52" w:themeColor="accent1"/>
    </w:rPr>
  </w:style>
  <w:style w:type="paragraph" w:customStyle="1" w:styleId="TitleOption3">
    <w:name w:val="TitleOption3"/>
    <w:basedOn w:val="Title"/>
    <w:uiPriority w:val="6"/>
    <w:semiHidden/>
    <w:rsid w:val="00110D36"/>
    <w:rPr>
      <w:color w:val="2C2153" w:themeColor="accent4"/>
    </w:rPr>
  </w:style>
  <w:style w:type="character" w:styleId="CommentReference">
    <w:name w:val="annotation reference"/>
    <w:basedOn w:val="DefaultParagraphFont"/>
    <w:uiPriority w:val="99"/>
    <w:semiHidden/>
    <w:rsid w:val="00C014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C014F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14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14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14F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14F1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14F1"/>
    <w:rPr>
      <w:rFonts w:ascii="Segoe UI" w:hAnsi="Segoe UI" w:cs="Segoe UI"/>
      <w:sz w:val="18"/>
      <w:szCs w:val="18"/>
    </w:rPr>
  </w:style>
  <w:style w:type="paragraph" w:customStyle="1" w:styleId="TableLeft1">
    <w:name w:val="Table Left 1"/>
    <w:basedOn w:val="Normal"/>
    <w:uiPriority w:val="7"/>
    <w:qFormat/>
    <w:rsid w:val="00133F58"/>
    <w:pPr>
      <w:spacing w:before="120"/>
    </w:pPr>
    <w:rPr>
      <w:color w:val="E99757" w:themeColor="accent2"/>
      <w:spacing w:val="40"/>
      <w:kern w:val="28"/>
      <w:sz w:val="28"/>
    </w:rPr>
  </w:style>
  <w:style w:type="paragraph" w:customStyle="1" w:styleId="TableLeft2">
    <w:name w:val="Table Left 2"/>
    <w:basedOn w:val="Normal"/>
    <w:uiPriority w:val="7"/>
    <w:qFormat/>
    <w:rsid w:val="00133F58"/>
    <w:pPr>
      <w:spacing w:before="120"/>
    </w:pPr>
    <w:rPr>
      <w:color w:val="A53F52" w:themeColor="accent1"/>
      <w:spacing w:val="40"/>
      <w:kern w:val="28"/>
      <w:sz w:val="28"/>
    </w:rPr>
  </w:style>
  <w:style w:type="paragraph" w:customStyle="1" w:styleId="TableLeft3">
    <w:name w:val="Table Left 3"/>
    <w:basedOn w:val="Normal"/>
    <w:uiPriority w:val="7"/>
    <w:qFormat/>
    <w:rsid w:val="00133F58"/>
    <w:pPr>
      <w:spacing w:before="120"/>
    </w:pPr>
    <w:rPr>
      <w:color w:val="44546A" w:themeColor="text2"/>
      <w:spacing w:val="40"/>
      <w:kern w:val="28"/>
      <w:sz w:val="28"/>
    </w:rPr>
  </w:style>
  <w:style w:type="paragraph" w:customStyle="1" w:styleId="TableData">
    <w:name w:val="Table Data"/>
    <w:basedOn w:val="Normal"/>
    <w:uiPriority w:val="7"/>
    <w:qFormat/>
    <w:rsid w:val="006013C2"/>
    <w:pPr>
      <w:jc w:val="center"/>
    </w:pPr>
    <w:rPr>
      <w:color w:val="000000" w:themeColor="text1"/>
    </w:rPr>
  </w:style>
  <w:style w:type="paragraph" w:customStyle="1" w:styleId="TableHeader">
    <w:name w:val="Table Header"/>
    <w:basedOn w:val="Normal"/>
    <w:uiPriority w:val="7"/>
    <w:qFormat/>
    <w:rsid w:val="007366D6"/>
    <w:pPr>
      <w:jc w:val="center"/>
    </w:pPr>
    <w:rPr>
      <w:color w:val="000000" w:themeColor="text1"/>
      <w:spacing w:val="40"/>
      <w:kern w:val="28"/>
      <w:sz w:val="28"/>
    </w:rPr>
  </w:style>
  <w:style w:type="paragraph" w:customStyle="1" w:styleId="ListHeader">
    <w:name w:val="List Header"/>
    <w:basedOn w:val="Normal"/>
    <w:uiPriority w:val="7"/>
    <w:qFormat/>
    <w:rsid w:val="0053179B"/>
    <w:pPr>
      <w:spacing w:before="80"/>
    </w:pPr>
    <w:rPr>
      <w:spacing w:val="40"/>
      <w:kern w:val="28"/>
      <w:sz w:val="28"/>
    </w:rPr>
  </w:style>
  <w:style w:type="paragraph" w:customStyle="1" w:styleId="Bullets">
    <w:name w:val="Bullets"/>
    <w:basedOn w:val="Normal"/>
    <w:uiPriority w:val="7"/>
    <w:qFormat/>
    <w:rsid w:val="00C17936"/>
    <w:pPr>
      <w:numPr>
        <w:numId w:val="7"/>
      </w:numPr>
      <w:spacing w:before="120"/>
      <w:ind w:left="360"/>
    </w:pPr>
  </w:style>
  <w:style w:type="paragraph" w:customStyle="1" w:styleId="CoverInfo">
    <w:name w:val="Cover Info"/>
    <w:basedOn w:val="Normal"/>
    <w:uiPriority w:val="2"/>
    <w:qFormat/>
    <w:rsid w:val="0010133A"/>
    <w:pPr>
      <w:spacing w:before="120"/>
      <w:jc w:val="center"/>
    </w:pPr>
    <w:rPr>
      <w:color w:val="FFFFFF" w:themeColor="background1"/>
      <w:spacing w:val="40"/>
      <w:kern w:val="28"/>
      <w:sz w:val="28"/>
    </w:rPr>
  </w:style>
  <w:style w:type="paragraph" w:styleId="ListParagraph">
    <w:name w:val="List Paragraph"/>
    <w:basedOn w:val="Normal"/>
    <w:uiPriority w:val="34"/>
    <w:semiHidden/>
    <w:rsid w:val="00A762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596A"/>
    <w:rPr>
      <w:color w:val="3A3838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596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9D7A26"/>
    <w:rPr>
      <w:color w:val="D0CECE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8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svg"/><Relationship Id="rId20" Type="http://schemas.openxmlformats.org/officeDocument/2006/relationships/image" Target="media/image10.svg"/><Relationship Id="rId29" Type="http://schemas.openxmlformats.org/officeDocument/2006/relationships/image" Target="media/image19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sv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legislation.gov.uk/ukpga/2018/12/contents/enacted" TargetMode="External"/><Relationship Id="rId38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ssell.Kay\AppData\Roaming\Microsoft\Templates\Modern%20business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2D32046F7D1437DBCDE4AD2F4E0A6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F11E6B-EF0B-4DDD-808C-5E81B5FC8926}"/>
      </w:docPartPr>
      <w:docPartBody>
        <w:p w:rsidR="00465F68" w:rsidRDefault="00465F68">
          <w:pPr>
            <w:pStyle w:val="A2D32046F7D1437DBCDE4AD2F4E0A6C6"/>
          </w:pPr>
          <w:r w:rsidRPr="004048B0">
            <w:t>Introduction</w:t>
          </w:r>
        </w:p>
      </w:docPartBody>
    </w:docPart>
    <w:docPart>
      <w:docPartPr>
        <w:name w:val="B2D2388C5CA24BE4A2596138824FF8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0884D8-77C8-49F1-B2CA-2956D77B324A}"/>
      </w:docPartPr>
      <w:docPartBody>
        <w:p w:rsidR="00465F68" w:rsidRDefault="00465F68">
          <w:pPr>
            <w:pStyle w:val="B2D2388C5CA24BE4A2596138824FF8A9"/>
          </w:pPr>
          <w:r w:rsidRPr="004048B0">
            <w:t>SUBHEADING</w:t>
          </w:r>
        </w:p>
      </w:docPartBody>
    </w:docPart>
    <w:docPart>
      <w:docPartPr>
        <w:name w:val="3C4A5A310ECF4007AFC6C32F819A5A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9294D9-6B9D-4A21-A05F-706E7587E238}"/>
      </w:docPartPr>
      <w:docPartBody>
        <w:p w:rsidR="00465F68" w:rsidRDefault="00465F68">
          <w:pPr>
            <w:pStyle w:val="3C4A5A310ECF4007AFC6C32F819A5A3F"/>
          </w:pPr>
          <w:r w:rsidRPr="004048B0">
            <w:t>SUBHEADING</w:t>
          </w:r>
        </w:p>
      </w:docPartBody>
    </w:docPart>
    <w:docPart>
      <w:docPartPr>
        <w:name w:val="785DF2D979464E06809B17AADC1CE0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A89B4B-ED90-413A-B2C0-A224E7E0D391}"/>
      </w:docPartPr>
      <w:docPartBody>
        <w:p w:rsidR="00465F68" w:rsidRPr="004048B0" w:rsidRDefault="00465F68" w:rsidP="00465F68">
          <w:pPr>
            <w:pStyle w:val="ListHeader"/>
          </w:pPr>
          <w:r w:rsidRPr="004048B0">
            <w:t xml:space="preserve">BUSINESS </w:t>
          </w:r>
        </w:p>
        <w:p w:rsidR="00465F68" w:rsidRDefault="00465F68">
          <w:pPr>
            <w:pStyle w:val="785DF2D979464E06809B17AADC1CE091"/>
          </w:pPr>
          <w:r w:rsidRPr="004048B0">
            <w:t>PRIORITIES</w:t>
          </w:r>
        </w:p>
      </w:docPartBody>
    </w:docPart>
    <w:docPart>
      <w:docPartPr>
        <w:name w:val="8567B9CBC67645D2B4325C091ABD94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0AB0E6-195D-4031-8F37-96FC9775C1B1}"/>
      </w:docPartPr>
      <w:docPartBody>
        <w:p w:rsidR="00465F68" w:rsidRPr="004048B0" w:rsidRDefault="00465F68" w:rsidP="00465F68">
          <w:pPr>
            <w:pStyle w:val="ListHeader"/>
          </w:pPr>
          <w:r w:rsidRPr="004048B0">
            <w:t xml:space="preserve">ADDED </w:t>
          </w:r>
        </w:p>
        <w:p w:rsidR="00465F68" w:rsidRDefault="00465F68">
          <w:pPr>
            <w:pStyle w:val="8567B9CBC67645D2B4325C091ABD945F"/>
          </w:pPr>
          <w:r w:rsidRPr="004048B0">
            <w:t>PRIORITIES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D0FFE"/>
    <w:multiLevelType w:val="hybridMultilevel"/>
    <w:tmpl w:val="755E11E0"/>
    <w:lvl w:ilvl="0" w:tplc="BA025B4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43535750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F68"/>
    <w:rsid w:val="00007EFE"/>
    <w:rsid w:val="001E74AC"/>
    <w:rsid w:val="003517C0"/>
    <w:rsid w:val="003F5A09"/>
    <w:rsid w:val="00465F68"/>
    <w:rsid w:val="005321E5"/>
    <w:rsid w:val="00652767"/>
    <w:rsid w:val="006C6238"/>
    <w:rsid w:val="00712125"/>
    <w:rsid w:val="00D74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9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20" w:after="0" w:line="240" w:lineRule="auto"/>
      <w:outlineLvl w:val="1"/>
    </w:pPr>
    <w:rPr>
      <w:rFonts w:eastAsiaTheme="minorHAnsi"/>
      <w:caps/>
      <w:spacing w:val="80"/>
      <w:sz w:val="72"/>
      <w:szCs w:val="72"/>
      <w:lang w:val="en-US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aps/>
      <w:color w:val="FFFFFF" w:themeColor="background1"/>
      <w:sz w:val="96"/>
      <w:szCs w:val="56"/>
      <w:lang w:val="en-US" w:eastAsia="en-US"/>
    </w:rPr>
  </w:style>
  <w:style w:type="paragraph" w:styleId="Subtitle">
    <w:name w:val="Subtitle"/>
    <w:basedOn w:val="Heading3"/>
    <w:next w:val="Normal"/>
    <w:link w:val="SubtitleChar"/>
    <w:uiPriority w:val="9"/>
    <w:pPr>
      <w:keepNext w:val="0"/>
      <w:keepLines w:val="0"/>
      <w:framePr w:wrap="auto" w:vAnchor="text" w:hAnchor="margin" w:y="203"/>
      <w:spacing w:before="120" w:line="240" w:lineRule="auto"/>
      <w:jc w:val="center"/>
    </w:pPr>
    <w:rPr>
      <w:rFonts w:asciiTheme="minorHAnsi" w:eastAsiaTheme="minorHAnsi" w:hAnsiTheme="minorHAnsi" w:cstheme="minorBid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9"/>
    <w:rPr>
      <w:rFonts w:eastAsiaTheme="minorHAnsi"/>
      <w:b/>
      <w:bCs/>
      <w:caps/>
      <w:noProof/>
      <w:color w:val="FFFFFF" w:themeColor="background1"/>
      <w:spacing w:val="80"/>
      <w:sz w:val="36"/>
      <w:szCs w:val="32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2D32046F7D1437DBCDE4AD2F4E0A6C6">
    <w:name w:val="A2D32046F7D1437DBCDE4AD2F4E0A6C6"/>
  </w:style>
  <w:style w:type="paragraph" w:customStyle="1" w:styleId="B2D2388C5CA24BE4A2596138824FF8A9">
    <w:name w:val="B2D2388C5CA24BE4A2596138824FF8A9"/>
  </w:style>
  <w:style w:type="paragraph" w:customStyle="1" w:styleId="3C4A5A310ECF4007AFC6C32F819A5A3F">
    <w:name w:val="3C4A5A310ECF4007AFC6C32F819A5A3F"/>
  </w:style>
  <w:style w:type="paragraph" w:customStyle="1" w:styleId="ListHeader">
    <w:name w:val="List Header"/>
    <w:basedOn w:val="Normal"/>
    <w:uiPriority w:val="7"/>
    <w:qFormat/>
    <w:rsid w:val="00712125"/>
    <w:pPr>
      <w:spacing w:before="80" w:after="0" w:line="240" w:lineRule="auto"/>
    </w:pPr>
    <w:rPr>
      <w:rFonts w:eastAsiaTheme="minorHAnsi"/>
      <w:spacing w:val="40"/>
      <w:kern w:val="28"/>
      <w:sz w:val="28"/>
      <w:lang w:val="en-US" w:eastAsia="en-US"/>
    </w:rPr>
  </w:style>
  <w:style w:type="paragraph" w:customStyle="1" w:styleId="785DF2D979464E06809B17AADC1CE091">
    <w:name w:val="785DF2D979464E06809B17AADC1CE091"/>
  </w:style>
  <w:style w:type="paragraph" w:customStyle="1" w:styleId="8567B9CBC67645D2B4325C091ABD945F">
    <w:name w:val="8567B9CBC67645D2B4325C091ABD945F"/>
  </w:style>
  <w:style w:type="character" w:customStyle="1" w:styleId="Heading2Char">
    <w:name w:val="Heading 2 Char"/>
    <w:basedOn w:val="DefaultParagraphFont"/>
    <w:link w:val="Heading2"/>
    <w:uiPriority w:val="1"/>
    <w:rPr>
      <w:rFonts w:eastAsiaTheme="minorHAnsi"/>
      <w:caps/>
      <w:spacing w:val="80"/>
      <w:sz w:val="72"/>
      <w:szCs w:val="72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Tech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A53F52"/>
      </a:accent1>
      <a:accent2>
        <a:srgbClr val="E99757"/>
      </a:accent2>
      <a:accent3>
        <a:srgbClr val="2F3342"/>
      </a:accent3>
      <a:accent4>
        <a:srgbClr val="2C2153"/>
      </a:accent4>
      <a:accent5>
        <a:srgbClr val="01023B"/>
      </a:accent5>
      <a:accent6>
        <a:srgbClr val="7F7F7F"/>
      </a:accent6>
      <a:hlink>
        <a:srgbClr val="3A3838"/>
      </a:hlink>
      <a:folHlink>
        <a:srgbClr val="D0CECE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04DBCAC-6DFF-4A41-828A-4E1C226BFFE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F3D3D9D-0340-4753-8F4F-1DD1E7772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113D0F0-3CCF-4486-969B-CD1E58AD8FD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5D56AAF0-D252-4FF8-9991-A44B35548CE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business report.dotx</Template>
  <TotalTime>0</TotalTime>
  <Pages>12</Pages>
  <Words>1918</Words>
  <Characters>10936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2022-05-06T09:05:00Z</dcterms:created>
  <dcterms:modified xsi:type="dcterms:W3CDTF">2022-06-30T15:05:00Z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